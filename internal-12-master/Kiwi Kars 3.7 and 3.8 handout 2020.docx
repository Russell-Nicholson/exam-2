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6381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  <w:bookmarkStart w:id="0" w:name="_Hlk16148147"/>
    </w:p>
    <w:p w14:paraId="4758281A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1C0737ED" w14:textId="77777777" w:rsidR="00713F78" w:rsidRPr="00DD740C" w:rsidRDefault="00713F78" w:rsidP="00713F78">
      <w:pPr>
        <w:jc w:val="center"/>
        <w:rPr>
          <w:rFonts w:ascii="Century Gothic" w:hAnsi="Century Gothic" w:cs="Tahoma"/>
          <w:noProof/>
          <w:sz w:val="24"/>
          <w:szCs w:val="24"/>
        </w:rPr>
      </w:pPr>
    </w:p>
    <w:p w14:paraId="5BF947B4" w14:textId="77777777" w:rsidR="00713F78" w:rsidRPr="00DD740C" w:rsidRDefault="0079457C" w:rsidP="0079457C">
      <w:pPr>
        <w:tabs>
          <w:tab w:val="center" w:pos="5233"/>
          <w:tab w:val="right" w:pos="10466"/>
        </w:tabs>
        <w:rPr>
          <w:rFonts w:ascii="Century Gothic" w:hAnsi="Century Gothic" w:cs="Tahoma"/>
          <w:noProof/>
          <w:sz w:val="24"/>
          <w:szCs w:val="24"/>
        </w:rPr>
      </w:pPr>
      <w:r w:rsidRPr="00DD740C">
        <w:rPr>
          <w:rFonts w:ascii="Century Gothic" w:hAnsi="Century Gothic" w:cs="Tahoma"/>
          <w:noProof/>
          <w:sz w:val="24"/>
          <w:szCs w:val="24"/>
        </w:rPr>
        <w:tab/>
      </w:r>
      <w:r w:rsidR="00713F78" w:rsidRPr="00DD740C">
        <w:rPr>
          <w:rFonts w:ascii="Century Gothic" w:eastAsia="Arial" w:hAnsi="Century Gothic" w:cs="Tahoma"/>
          <w:noProof/>
          <w:sz w:val="24"/>
          <w:szCs w:val="24"/>
        </w:rPr>
        <w:drawing>
          <wp:inline distT="0" distB="0" distL="0" distR="0" wp14:anchorId="6D5D98A3" wp14:editId="3AB5A711">
            <wp:extent cx="1493475" cy="1471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869" cy="1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78" w:rsidRPr="00DD740C">
        <w:rPr>
          <w:rFonts w:ascii="Century Gothic" w:hAnsi="Century Gothic" w:cs="Tahoma"/>
          <w:noProof/>
          <w:sz w:val="24"/>
          <w:szCs w:val="24"/>
        </w:rPr>
        <w:t xml:space="preserve"> </w:t>
      </w:r>
      <w:r w:rsidRPr="00DD740C">
        <w:rPr>
          <w:rFonts w:ascii="Century Gothic" w:hAnsi="Century Gothic" w:cs="Tahoma"/>
          <w:noProof/>
          <w:sz w:val="24"/>
          <w:szCs w:val="24"/>
        </w:rPr>
        <w:tab/>
      </w:r>
    </w:p>
    <w:p w14:paraId="05409E9C" w14:textId="77777777" w:rsidR="00713F78" w:rsidRPr="00DD740C" w:rsidRDefault="00713F78" w:rsidP="00713F78">
      <w:pPr>
        <w:jc w:val="center"/>
        <w:rPr>
          <w:rFonts w:ascii="Century Gothic" w:hAnsi="Century Gothic" w:cs="Tahoma"/>
          <w:b/>
          <w:sz w:val="42"/>
          <w:szCs w:val="24"/>
        </w:rPr>
      </w:pPr>
      <w:r w:rsidRPr="00DD740C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</w:p>
    <w:p w14:paraId="1B116E76" w14:textId="77777777" w:rsidR="00713F78" w:rsidRPr="00DD740C" w:rsidRDefault="00713F78" w:rsidP="00713F78">
      <w:pPr>
        <w:pStyle w:val="Title"/>
        <w:rPr>
          <w:rFonts w:ascii="Century Gothic" w:eastAsia="Arial" w:hAnsi="Century Gothic"/>
          <w:sz w:val="58"/>
        </w:rPr>
      </w:pPr>
    </w:p>
    <w:p w14:paraId="06C769A8" w14:textId="6C1838DE" w:rsidR="00713F78" w:rsidRPr="00DD740C" w:rsidRDefault="00DD740C" w:rsidP="00713F78">
      <w:pPr>
        <w:pStyle w:val="Title"/>
        <w:jc w:val="center"/>
        <w:rPr>
          <w:rFonts w:ascii="Century Gothic" w:eastAsia="Arial" w:hAnsi="Century Gothic"/>
          <w:b/>
          <w:sz w:val="50"/>
        </w:rPr>
      </w:pPr>
      <w:r w:rsidRPr="00DD740C">
        <w:rPr>
          <w:rFonts w:ascii="Century Gothic" w:eastAsia="Arial" w:hAnsi="Century Gothic"/>
          <w:b/>
          <w:sz w:val="50"/>
        </w:rPr>
        <w:t>Kiwi Kars</w:t>
      </w:r>
      <w:r w:rsidR="002E2A66" w:rsidRPr="00DD740C">
        <w:rPr>
          <w:rFonts w:ascii="Century Gothic" w:eastAsia="Arial" w:hAnsi="Century Gothic"/>
          <w:b/>
          <w:sz w:val="50"/>
        </w:rPr>
        <w:t xml:space="preserve"> - Online Reservations</w:t>
      </w:r>
      <w:bookmarkStart w:id="1" w:name="_GoBack"/>
      <w:bookmarkEnd w:id="1"/>
    </w:p>
    <w:p w14:paraId="2B2CFBC5" w14:textId="5449CBBB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3</w:t>
      </w: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, week 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1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 xml:space="preserve"> (Friday</w:t>
      </w:r>
      <w:r w:rsidR="00207598" w:rsidRPr="00DD740C">
        <w:rPr>
          <w:rFonts w:ascii="Century Gothic" w:eastAsia="Arial" w:hAnsi="Century Gothic" w:cs="Tahoma"/>
          <w:b/>
          <w:sz w:val="32"/>
          <w:szCs w:val="24"/>
        </w:rPr>
        <w:t xml:space="preserve"> 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2</w:t>
      </w:r>
      <w:r w:rsidR="00DD740C" w:rsidRPr="00DD740C">
        <w:rPr>
          <w:rFonts w:ascii="Century Gothic" w:eastAsia="Arial" w:hAnsi="Century Gothic" w:cs="Tahoma"/>
          <w:b/>
          <w:sz w:val="32"/>
          <w:szCs w:val="24"/>
        </w:rPr>
        <w:t>4</w:t>
      </w:r>
      <w:r w:rsidR="0047785A" w:rsidRPr="00DD740C">
        <w:rPr>
          <w:rFonts w:ascii="Century Gothic" w:eastAsia="Arial" w:hAnsi="Century Gothic" w:cs="Tahoma"/>
          <w:b/>
          <w:sz w:val="32"/>
          <w:szCs w:val="24"/>
        </w:rPr>
        <w:t>th October</w:t>
      </w:r>
      <w:r w:rsidR="002E2A66" w:rsidRPr="00DD740C">
        <w:rPr>
          <w:rFonts w:ascii="Century Gothic" w:eastAsia="Arial" w:hAnsi="Century Gothic" w:cs="Tahoma"/>
          <w:b/>
          <w:sz w:val="32"/>
          <w:szCs w:val="24"/>
        </w:rPr>
        <w:t>)</w:t>
      </w:r>
    </w:p>
    <w:p w14:paraId="77C36EB5" w14:textId="26DEEA98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DD740C">
        <w:rPr>
          <w:rFonts w:ascii="Century Gothic" w:eastAsia="Arial" w:hAnsi="Century Gothic" w:cs="Tahoma"/>
          <w:b/>
          <w:sz w:val="32"/>
          <w:szCs w:val="24"/>
        </w:rPr>
        <w:t xml:space="preserve">Credits: </w:t>
      </w:r>
      <w:r w:rsidR="00FD6040">
        <w:rPr>
          <w:rFonts w:ascii="Century Gothic" w:eastAsia="Arial" w:hAnsi="Century Gothic" w:cs="Tahoma"/>
          <w:b/>
          <w:sz w:val="32"/>
          <w:szCs w:val="24"/>
        </w:rPr>
        <w:t>6</w:t>
      </w:r>
      <w:r w:rsidRPr="00DD740C">
        <w:rPr>
          <w:rFonts w:ascii="Century Gothic" w:eastAsia="Arial" w:hAnsi="Century Gothic" w:cs="Tahoma"/>
          <w:b/>
          <w:sz w:val="32"/>
          <w:szCs w:val="24"/>
        </w:rPr>
        <w:t>2</w:t>
      </w:r>
    </w:p>
    <w:p w14:paraId="1F7B1429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40E29DBB" w14:textId="77777777" w:rsidTr="00713F78">
        <w:trPr>
          <w:trHeight w:val="498"/>
        </w:trPr>
        <w:tc>
          <w:tcPr>
            <w:tcW w:w="10593" w:type="dxa"/>
            <w:gridSpan w:val="3"/>
          </w:tcPr>
          <w:p w14:paraId="4FC12CDB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30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programming techniques to develop a computer program (3.7)</w:t>
            </w:r>
          </w:p>
        </w:tc>
      </w:tr>
      <w:tr w:rsidR="00713F78" w:rsidRPr="00DD740C" w14:paraId="236C7C73" w14:textId="77777777" w:rsidTr="00713F78">
        <w:tc>
          <w:tcPr>
            <w:tcW w:w="3295" w:type="dxa"/>
            <w:hideMark/>
          </w:tcPr>
          <w:p w14:paraId="50C9F669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6EFEEE1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44FFC66F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461B2706" w14:textId="77777777" w:rsidTr="00713F78">
        <w:tc>
          <w:tcPr>
            <w:tcW w:w="3295" w:type="dxa"/>
            <w:hideMark/>
          </w:tcPr>
          <w:p w14:paraId="13EEFF61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 xml:space="preserve">Use complex programming techniques </w:t>
            </w:r>
            <w:bookmarkStart w:id="2" w:name="_Hlk526422580"/>
            <w:r w:rsidRPr="00DD740C">
              <w:rPr>
                <w:rFonts w:ascii="Century Gothic" w:eastAsia="Arial" w:hAnsi="Century Gothic" w:cs="Arial"/>
                <w:lang w:val="en-AU"/>
              </w:rPr>
              <w:t>to develop a computer program.</w:t>
            </w:r>
            <w:bookmarkEnd w:id="2"/>
          </w:p>
        </w:tc>
        <w:tc>
          <w:tcPr>
            <w:tcW w:w="3788" w:type="dxa"/>
            <w:hideMark/>
          </w:tcPr>
          <w:p w14:paraId="52C7D72C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an informed computer program.</w:t>
            </w:r>
          </w:p>
        </w:tc>
        <w:tc>
          <w:tcPr>
            <w:tcW w:w="3510" w:type="dxa"/>
            <w:hideMark/>
          </w:tcPr>
          <w:p w14:paraId="57968FE5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eastAsia="Arial" w:hAnsi="Century Gothic" w:cs="Arial"/>
                <w:lang w:val="en-AU"/>
              </w:rPr>
            </w:pPr>
            <w:r w:rsidRPr="00DD740C">
              <w:rPr>
                <w:rFonts w:ascii="Century Gothic" w:eastAsia="Arial" w:hAnsi="Century Gothic" w:cs="Arial"/>
                <w:lang w:val="en-AU"/>
              </w:rPr>
              <w:t>Use complex programming techniques to develop a refined computer program.</w:t>
            </w:r>
          </w:p>
        </w:tc>
      </w:tr>
    </w:tbl>
    <w:p w14:paraId="1AB4DB10" w14:textId="77777777" w:rsidR="00713F78" w:rsidRPr="00DD740C" w:rsidRDefault="00713F78" w:rsidP="00713F78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28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295"/>
        <w:gridCol w:w="3788"/>
        <w:gridCol w:w="3510"/>
      </w:tblGrid>
      <w:tr w:rsidR="00713F78" w:rsidRPr="00DD740C" w14:paraId="1088AA17" w14:textId="77777777" w:rsidTr="00E25594">
        <w:trPr>
          <w:trHeight w:val="498"/>
        </w:trPr>
        <w:tc>
          <w:tcPr>
            <w:tcW w:w="10593" w:type="dxa"/>
            <w:gridSpan w:val="3"/>
          </w:tcPr>
          <w:p w14:paraId="2744AC09" w14:textId="77777777" w:rsidR="00713F78" w:rsidRPr="00DD740C" w:rsidRDefault="00713F78" w:rsidP="00E25594">
            <w:pPr>
              <w:spacing w:before="120" w:after="120"/>
              <w:ind w:left="2835" w:hanging="2834"/>
              <w:jc w:val="center"/>
              <w:outlineLvl w:val="0"/>
              <w:rPr>
                <w:rFonts w:ascii="Century Gothic" w:eastAsia="Arial" w:hAnsi="Century Gothic" w:cs="Arial"/>
                <w:b/>
                <w:sz w:val="28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Use complex processes to develop a digital technologies outcome (3.8)</w:t>
            </w:r>
          </w:p>
        </w:tc>
      </w:tr>
      <w:tr w:rsidR="00713F78" w:rsidRPr="00DD740C" w14:paraId="73C72AD5" w14:textId="77777777" w:rsidTr="00E25594">
        <w:tc>
          <w:tcPr>
            <w:tcW w:w="3295" w:type="dxa"/>
            <w:hideMark/>
          </w:tcPr>
          <w:p w14:paraId="65F1FF82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Achievement</w:t>
            </w:r>
          </w:p>
        </w:tc>
        <w:tc>
          <w:tcPr>
            <w:tcW w:w="3788" w:type="dxa"/>
            <w:hideMark/>
          </w:tcPr>
          <w:p w14:paraId="0FE3FF3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Merit</w:t>
            </w:r>
          </w:p>
        </w:tc>
        <w:tc>
          <w:tcPr>
            <w:tcW w:w="3510" w:type="dxa"/>
            <w:hideMark/>
          </w:tcPr>
          <w:p w14:paraId="38C18990" w14:textId="77777777" w:rsidR="00713F78" w:rsidRPr="00DD740C" w:rsidRDefault="00713F78" w:rsidP="00E25594">
            <w:pPr>
              <w:keepNext/>
              <w:spacing w:after="120"/>
              <w:jc w:val="center"/>
              <w:rPr>
                <w:rFonts w:ascii="Century Gothic" w:eastAsia="Arial" w:hAnsi="Century Gothic" w:cs="Arial"/>
                <w:sz w:val="26"/>
              </w:rPr>
            </w:pPr>
            <w:r w:rsidRPr="00DD740C">
              <w:rPr>
                <w:rFonts w:ascii="Century Gothic" w:eastAsia="Arial" w:hAnsi="Century Gothic" w:cs="Arial"/>
                <w:b/>
                <w:sz w:val="26"/>
              </w:rPr>
              <w:t>Excellence</w:t>
            </w:r>
          </w:p>
        </w:tc>
      </w:tr>
      <w:tr w:rsidR="00713F78" w:rsidRPr="00DD740C" w14:paraId="7A72CA77" w14:textId="77777777" w:rsidTr="00E25594">
        <w:trPr>
          <w:trHeight w:val="424"/>
        </w:trPr>
        <w:tc>
          <w:tcPr>
            <w:tcW w:w="3295" w:type="dxa"/>
          </w:tcPr>
          <w:p w14:paraId="3AC31F32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digital technologies outcome.</w:t>
            </w:r>
          </w:p>
        </w:tc>
        <w:tc>
          <w:tcPr>
            <w:tcW w:w="3788" w:type="dxa"/>
          </w:tcPr>
          <w:p w14:paraId="6A9097B4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an informed digital technologies outcome.</w:t>
            </w:r>
          </w:p>
        </w:tc>
        <w:tc>
          <w:tcPr>
            <w:tcW w:w="3510" w:type="dxa"/>
          </w:tcPr>
          <w:p w14:paraId="4818CCBA" w14:textId="77777777" w:rsidR="00713F78" w:rsidRPr="00DD740C" w:rsidRDefault="00713F78" w:rsidP="00713F78">
            <w:pPr>
              <w:pStyle w:val="Normal1"/>
              <w:tabs>
                <w:tab w:val="left" w:pos="284"/>
              </w:tabs>
              <w:spacing w:after="120"/>
              <w:ind w:left="284"/>
              <w:jc w:val="center"/>
              <w:rPr>
                <w:rFonts w:ascii="Century Gothic" w:hAnsi="Century Gothic" w:cs="Arial"/>
              </w:rPr>
            </w:pPr>
            <w:r w:rsidRPr="00DD740C">
              <w:rPr>
                <w:rFonts w:ascii="Century Gothic" w:eastAsia="Arial" w:hAnsi="Century Gothic" w:cs="Arial"/>
              </w:rPr>
              <w:t>Use complex processes to develop a refined digital technologies outcome.</w:t>
            </w:r>
          </w:p>
        </w:tc>
      </w:tr>
    </w:tbl>
    <w:p w14:paraId="2B78154A" w14:textId="77777777" w:rsidR="00534298" w:rsidRDefault="0053429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20CE41B3" w14:textId="53602BAB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  <w:r w:rsidRPr="00DD740C">
        <w:rPr>
          <w:rFonts w:ascii="Century Gothic" w:eastAsia="Arial" w:hAnsi="Century Gothic" w:cs="Tahoma"/>
          <w:b/>
          <w:szCs w:val="24"/>
        </w:rPr>
        <w:t>Assessment Conditions: students can work collaboratively to discuss ideas and give one another feedback. However, they must code their program independent</w:t>
      </w:r>
      <w:r w:rsidR="002E2A66" w:rsidRPr="00DD740C">
        <w:rPr>
          <w:rFonts w:ascii="Century Gothic" w:eastAsia="Arial" w:hAnsi="Century Gothic" w:cs="Tahoma"/>
          <w:b/>
          <w:szCs w:val="24"/>
        </w:rPr>
        <w:t>ly</w:t>
      </w:r>
      <w:r w:rsidRPr="00DD740C">
        <w:rPr>
          <w:rFonts w:ascii="Century Gothic" w:eastAsia="Arial" w:hAnsi="Century Gothic" w:cs="Tahoma"/>
          <w:b/>
          <w:szCs w:val="24"/>
        </w:rPr>
        <w:t>.</w:t>
      </w:r>
    </w:p>
    <w:p w14:paraId="23BB3D48" w14:textId="1BD786EC" w:rsidR="00713F78" w:rsidRPr="00DD740C" w:rsidRDefault="00713F78" w:rsidP="00713F78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szCs w:val="24"/>
        </w:rPr>
      </w:pPr>
    </w:p>
    <w:p w14:paraId="612AB10C" w14:textId="77777777" w:rsidR="00713F78" w:rsidRPr="00DD740C" w:rsidRDefault="00713F78" w:rsidP="00713F78">
      <w:pPr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</w:pPr>
      <w:r w:rsidRPr="00DD740C">
        <w:rPr>
          <w:rFonts w:ascii="Century Gothic" w:eastAsiaTheme="majorEastAsia" w:hAnsi="Century Gothic" w:cstheme="majorBidi"/>
          <w:b/>
          <w:spacing w:val="-10"/>
          <w:kern w:val="28"/>
          <w:sz w:val="56"/>
          <w:szCs w:val="56"/>
        </w:rPr>
        <w:t>Use complex programming techniques to develop a computer program (3.7)</w:t>
      </w:r>
    </w:p>
    <w:p w14:paraId="3DD6F48C" w14:textId="77777777" w:rsidR="00713F78" w:rsidRPr="00DD740C" w:rsidRDefault="00713F78" w:rsidP="00713F78">
      <w:pPr>
        <w:rPr>
          <w:rFonts w:ascii="Century Gothic" w:hAnsi="Century Gothic"/>
        </w:rPr>
      </w:pPr>
    </w:p>
    <w:p w14:paraId="7A707ADE" w14:textId="77777777" w:rsidR="00713F78" w:rsidRPr="00DD740C" w:rsidRDefault="00713F78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 to develop a computer program</w:t>
      </w:r>
      <w:r w:rsidRPr="00DD740C">
        <w:rPr>
          <w:rFonts w:ascii="Century Gothic" w:eastAsia="Arial" w:hAnsi="Century Gothic" w:cs="Arial"/>
          <w:b/>
          <w:sz w:val="24"/>
        </w:rPr>
        <w:t xml:space="preserve"> involves:</w:t>
      </w:r>
    </w:p>
    <w:p w14:paraId="482698F3" w14:textId="77777777" w:rsidR="00585F53" w:rsidRPr="00DD740C" w:rsidRDefault="00585F53" w:rsidP="00713F78">
      <w:pPr>
        <w:pStyle w:val="ListParagraph"/>
        <w:keepNext/>
        <w:keepLines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0BC67753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writing code for a program that performs a specified task </w:t>
      </w:r>
    </w:p>
    <w:p w14:paraId="57DC64D9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6"/>
        </w:numPr>
        <w:tabs>
          <w:tab w:val="left" w:pos="924"/>
        </w:tabs>
        <w:spacing w:after="0" w:line="240" w:lineRule="auto"/>
        <w:ind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using complex techniques in a suitable programming language</w:t>
      </w:r>
    </w:p>
    <w:p w14:paraId="3D15AD6D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7"/>
        </w:numPr>
        <w:spacing w:after="0" w:line="240" w:lineRule="auto"/>
        <w:ind w:hanging="357"/>
        <w:rPr>
          <w:rFonts w:ascii="Century Gothic" w:hAnsi="Century Gothic" w:cs="Arial Mäori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setting out the program code clearly and documenting the program with comments</w:t>
      </w:r>
    </w:p>
    <w:p w14:paraId="03AB0B37" w14:textId="77777777" w:rsidR="00713F78" w:rsidRPr="00DD740C" w:rsidRDefault="00713F78" w:rsidP="00713F78">
      <w:pPr>
        <w:keepNext/>
        <w:keepLines/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to ensure that it works on a sample of expected cases.</w:t>
      </w:r>
    </w:p>
    <w:p w14:paraId="53D9DD93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8162AC4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>Use complex programming techniques</w:t>
      </w:r>
      <w:r w:rsidRPr="00DD740C">
        <w:rPr>
          <w:rFonts w:ascii="Century Gothic" w:eastAsia="Arial" w:hAnsi="Century Gothic" w:cs="Arial"/>
          <w:b/>
          <w:sz w:val="24"/>
        </w:rPr>
        <w:t xml:space="preserve"> 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an informed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35737D4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documenting the program with appropriate variable/module names and organised comments that describe code function and behaviour</w:t>
      </w:r>
    </w:p>
    <w:p w14:paraId="2A9A62C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following conventions for the chosen programming language</w:t>
      </w:r>
    </w:p>
    <w:p w14:paraId="7FCCB03A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testing and debugging the program in an organised way to ensure that it works on a sample of both expected cases and relevant boundary cases.</w:t>
      </w:r>
    </w:p>
    <w:p w14:paraId="6A91A0E5" w14:textId="77777777" w:rsidR="00713F78" w:rsidRPr="00DD740C" w:rsidRDefault="00713F78" w:rsidP="00713F78">
      <w:pPr>
        <w:rPr>
          <w:rFonts w:ascii="Century Gothic" w:hAnsi="Century Gothic" w:cs="Arial"/>
          <w:sz w:val="24"/>
        </w:rPr>
      </w:pPr>
    </w:p>
    <w:p w14:paraId="6FD66CE5" w14:textId="77777777" w:rsidR="00713F78" w:rsidRPr="00DD740C" w:rsidRDefault="00713F78" w:rsidP="00713F78">
      <w:pPr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Use complex programming techniques </w:t>
      </w:r>
      <w:r w:rsidRPr="00DD740C">
        <w:rPr>
          <w:rFonts w:ascii="Century Gothic" w:eastAsia="Arial" w:hAnsi="Century Gothic" w:cs="Arial"/>
          <w:b/>
          <w:sz w:val="24"/>
        </w:rPr>
        <w:t xml:space="preserve">to develop </w:t>
      </w:r>
      <w:r w:rsidRPr="00DD740C">
        <w:rPr>
          <w:rFonts w:ascii="Century Gothic" w:eastAsia="Arial" w:hAnsi="Century Gothic" w:cs="Arial"/>
          <w:b/>
          <w:sz w:val="24"/>
          <w:lang w:val="en-AU"/>
        </w:rPr>
        <w:t xml:space="preserve">a refined computer program </w:t>
      </w:r>
      <w:r w:rsidRPr="00DD740C">
        <w:rPr>
          <w:rFonts w:ascii="Century Gothic" w:eastAsia="Arial" w:hAnsi="Century Gothic" w:cs="Arial"/>
          <w:b/>
          <w:sz w:val="24"/>
        </w:rPr>
        <w:t>involves:</w:t>
      </w:r>
    </w:p>
    <w:p w14:paraId="101C8920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ensuring that the program is a well-structured, logical response to the task </w:t>
      </w:r>
    </w:p>
    <w:p w14:paraId="31C554E3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making the program flexible and robust</w:t>
      </w:r>
    </w:p>
    <w:p w14:paraId="7A564E25" w14:textId="77777777" w:rsidR="00713F78" w:rsidRPr="00DD740C" w:rsidRDefault="00713F78" w:rsidP="00713F78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comprehensively testing and debugging the program. </w:t>
      </w:r>
    </w:p>
    <w:p w14:paraId="5C00DECC" w14:textId="77777777" w:rsidR="00585F53" w:rsidRPr="00DD740C" w:rsidRDefault="00585F53" w:rsidP="00585F53">
      <w:pPr>
        <w:widowControl w:val="0"/>
        <w:tabs>
          <w:tab w:val="left" w:pos="924"/>
        </w:tabs>
        <w:spacing w:after="0" w:line="240" w:lineRule="auto"/>
        <w:ind w:left="924"/>
        <w:rPr>
          <w:rFonts w:ascii="Century Gothic" w:hAnsi="Century Gothic" w:cs="Arial"/>
          <w:sz w:val="24"/>
        </w:rPr>
      </w:pPr>
    </w:p>
    <w:p w14:paraId="28700D9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</w:rPr>
      </w:pPr>
    </w:p>
    <w:p w14:paraId="7A6C0E01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i/>
          <w:szCs w:val="24"/>
        </w:rPr>
      </w:pPr>
    </w:p>
    <w:p w14:paraId="1E6241AA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>Explanatory notes a complex computer program</w:t>
      </w:r>
      <w:r w:rsidRPr="00DD740C">
        <w:rPr>
          <w:rFonts w:ascii="Century Gothic" w:eastAsia="Arial" w:hAnsi="Century Gothic" w:cs="Arial"/>
          <w:b/>
          <w:szCs w:val="24"/>
        </w:rPr>
        <w:t xml:space="preserve">: </w:t>
      </w:r>
    </w:p>
    <w:p w14:paraId="3A7DCFA1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variables storing at least two types of data (e.g. numeric, text, Boolean, object)</w:t>
      </w:r>
    </w:p>
    <w:p w14:paraId="0793282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sequence, selection and iteration control structures</w:t>
      </w:r>
    </w:p>
    <w:p w14:paraId="33786A1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takes input from a user, file, sensors, or other external source</w:t>
      </w:r>
    </w:p>
    <w:p w14:paraId="2D8B9D5F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produces output</w:t>
      </w:r>
    </w:p>
    <w:p w14:paraId="60212040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uses two or more complex programming techniques.</w:t>
      </w:r>
    </w:p>
    <w:p w14:paraId="71DF0FD0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szCs w:val="24"/>
        </w:rPr>
      </w:pPr>
    </w:p>
    <w:p w14:paraId="156E933B" w14:textId="77777777" w:rsidR="00585F53" w:rsidRPr="00DD740C" w:rsidRDefault="00585F53" w:rsidP="00585F53">
      <w:pPr>
        <w:pStyle w:val="ListParagraph"/>
        <w:widowControl w:val="0"/>
        <w:spacing w:after="0" w:line="240" w:lineRule="auto"/>
        <w:ind w:left="567"/>
        <w:rPr>
          <w:rFonts w:ascii="Century Gothic" w:eastAsia="Arial" w:hAnsi="Century Gothic" w:cs="Arial"/>
          <w:b/>
          <w:i/>
          <w:szCs w:val="24"/>
        </w:rPr>
      </w:pPr>
      <w:r w:rsidRPr="00DD740C">
        <w:rPr>
          <w:rFonts w:ascii="Century Gothic" w:eastAsia="Arial" w:hAnsi="Century Gothic" w:cs="Arial"/>
          <w:b/>
          <w:i/>
          <w:szCs w:val="24"/>
        </w:rPr>
        <w:t xml:space="preserve">Examples of complex programming techniques include: </w:t>
      </w:r>
    </w:p>
    <w:p w14:paraId="4E12EADE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 Mäori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programming or writing code for a graphical user interface (GUI)</w:t>
      </w:r>
    </w:p>
    <w:p w14:paraId="46C91579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reading from, or writing to, files or other persistent storage</w:t>
      </w:r>
    </w:p>
    <w:p w14:paraId="2B49A018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object-oriented programming using class(es) and objects defined by the student</w:t>
      </w:r>
    </w:p>
    <w:p w14:paraId="428F8A17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types defined by the student</w:t>
      </w:r>
    </w:p>
    <w:p w14:paraId="17B1783D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third party or non-core API, library or framework</w:t>
      </w:r>
    </w:p>
    <w:p w14:paraId="0E5E7482" w14:textId="77777777" w:rsidR="00585F53" w:rsidRPr="00DD740C" w:rsidRDefault="00585F53" w:rsidP="00585F53">
      <w:pPr>
        <w:widowControl w:val="0"/>
        <w:numPr>
          <w:ilvl w:val="0"/>
          <w:numId w:val="18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Cs w:val="24"/>
        </w:rPr>
      </w:pPr>
      <w:r w:rsidRPr="00DD740C">
        <w:rPr>
          <w:rFonts w:ascii="Century Gothic" w:eastAsia="Arial" w:hAnsi="Century Gothic" w:cs="Arial"/>
          <w:szCs w:val="24"/>
        </w:rPr>
        <w:t>using complex data structures (e.g. stacks, queues, trees).</w:t>
      </w:r>
    </w:p>
    <w:p w14:paraId="58A8697B" w14:textId="77777777" w:rsidR="00713F78" w:rsidRPr="00DD740C" w:rsidRDefault="00713F78" w:rsidP="00713F78">
      <w:pPr>
        <w:pStyle w:val="Title"/>
        <w:jc w:val="center"/>
        <w:rPr>
          <w:rFonts w:ascii="Century Gothic" w:hAnsi="Century Gothic"/>
          <w:b/>
        </w:rPr>
      </w:pPr>
      <w:r w:rsidRPr="00DD740C">
        <w:rPr>
          <w:rFonts w:ascii="Century Gothic" w:hAnsi="Century Gothic"/>
          <w:b/>
        </w:rPr>
        <w:lastRenderedPageBreak/>
        <w:t>Use complex processes to develop a digital technologies outcome (3.8)</w:t>
      </w:r>
    </w:p>
    <w:p w14:paraId="4FE36DBF" w14:textId="77777777" w:rsidR="00713F78" w:rsidRPr="00DD740C" w:rsidRDefault="00713F78" w:rsidP="00713F78">
      <w:pPr>
        <w:rPr>
          <w:rFonts w:ascii="Century Gothic" w:hAnsi="Century Gothic"/>
        </w:rPr>
      </w:pPr>
    </w:p>
    <w:p w14:paraId="62F61EF6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hAnsi="Century Gothic"/>
          <w:sz w:val="24"/>
        </w:rPr>
      </w:pPr>
    </w:p>
    <w:p w14:paraId="170EB6C2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digital technologies outcome involves:</w:t>
      </w:r>
    </w:p>
    <w:p w14:paraId="2A85FFD4" w14:textId="77777777" w:rsidR="00713F78" w:rsidRPr="00DD740C" w:rsidRDefault="00713F78" w:rsidP="00713F78">
      <w:pPr>
        <w:pStyle w:val="ListParagraph"/>
        <w:keepNext/>
        <w:keepLines/>
        <w:spacing w:after="0" w:line="240" w:lineRule="auto"/>
        <w:ind w:left="567"/>
        <w:rPr>
          <w:rFonts w:ascii="Century Gothic" w:eastAsia="Arial" w:hAnsi="Century Gothic" w:cs="Arial"/>
          <w:b/>
          <w:sz w:val="24"/>
        </w:rPr>
      </w:pPr>
    </w:p>
    <w:p w14:paraId="71B42933" w14:textId="77777777" w:rsidR="00713F78" w:rsidRPr="00DD740C" w:rsidRDefault="00713F78" w:rsidP="00713F78">
      <w:pPr>
        <w:pStyle w:val="ListParagraph"/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using recognised and appropriate project management tools and techniques to plan the development of a digital technologies outcome </w:t>
      </w:r>
    </w:p>
    <w:p w14:paraId="279D8AC8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decomposing the digital technologies outcome into smaller components</w:t>
      </w:r>
    </w:p>
    <w:p w14:paraId="61E1DADE" w14:textId="77777777" w:rsidR="00713F78" w:rsidRPr="00DD740C" w:rsidRDefault="00713F78" w:rsidP="00713F78">
      <w:pPr>
        <w:keepNext/>
        <w:keepLines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trialling components of the outcome </w:t>
      </w:r>
    </w:p>
    <w:p w14:paraId="30966A0A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testing that the digital technologies outcome functions as intended </w:t>
      </w:r>
    </w:p>
    <w:p w14:paraId="156ED0FC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addressing relevant implications.</w:t>
      </w:r>
    </w:p>
    <w:p w14:paraId="575414BC" w14:textId="77777777" w:rsidR="00713F78" w:rsidRPr="00DD740C" w:rsidRDefault="00713F78" w:rsidP="00713F78">
      <w:pPr>
        <w:rPr>
          <w:rFonts w:ascii="Century Gothic" w:eastAsia="Arial Mäori" w:hAnsi="Century Gothic" w:cs="Arial"/>
          <w:sz w:val="24"/>
        </w:rPr>
      </w:pPr>
    </w:p>
    <w:p w14:paraId="4FAC4B2F" w14:textId="77777777" w:rsidR="00713F78" w:rsidRPr="00DD740C" w:rsidRDefault="00713F78" w:rsidP="00713F78">
      <w:pPr>
        <w:keepNext/>
        <w:keepLines/>
        <w:tabs>
          <w:tab w:val="left" w:pos="924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an informed digital technologies outcome involves:</w:t>
      </w:r>
    </w:p>
    <w:p w14:paraId="1FCD3094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project management tools and techniques to manage development, feedback and/or collaborative processes</w:t>
      </w:r>
    </w:p>
    <w:p w14:paraId="1DCD63D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effectively trialling multiple components and/or techniques </w:t>
      </w:r>
    </w:p>
    <w:p w14:paraId="6B7B691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effectively using information from testing and trialling to improve the functionality of the digital technologies outcome.</w:t>
      </w:r>
    </w:p>
    <w:p w14:paraId="787CB16F" w14:textId="77777777" w:rsidR="00713F78" w:rsidRPr="00DD740C" w:rsidRDefault="00713F78" w:rsidP="00713F78">
      <w:pPr>
        <w:keepNext/>
        <w:keepLines/>
        <w:tabs>
          <w:tab w:val="left" w:pos="851"/>
        </w:tabs>
        <w:rPr>
          <w:rFonts w:ascii="Century Gothic" w:eastAsia="Arial" w:hAnsi="Century Gothic" w:cs="Arial"/>
          <w:sz w:val="24"/>
        </w:rPr>
      </w:pPr>
    </w:p>
    <w:p w14:paraId="62AFF42C" w14:textId="77777777" w:rsidR="00713F78" w:rsidRPr="00DD740C" w:rsidRDefault="00713F78" w:rsidP="00713F78">
      <w:pPr>
        <w:keepNext/>
        <w:keepLines/>
        <w:tabs>
          <w:tab w:val="left" w:pos="851"/>
        </w:tabs>
        <w:ind w:left="567"/>
        <w:rPr>
          <w:rFonts w:ascii="Century Gothic" w:eastAsia="Arial" w:hAnsi="Century Gothic" w:cs="Arial"/>
          <w:b/>
          <w:sz w:val="24"/>
        </w:rPr>
      </w:pPr>
      <w:r w:rsidRPr="00DD740C">
        <w:rPr>
          <w:rFonts w:ascii="Century Gothic" w:eastAsia="Arial" w:hAnsi="Century Gothic" w:cs="Arial"/>
          <w:b/>
          <w:sz w:val="24"/>
        </w:rPr>
        <w:t>Use complex processes to develop a refined digital technologies outcome involves:</w:t>
      </w:r>
    </w:p>
    <w:p w14:paraId="133717C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synthesising information gained from the planning, testing and trialling of components </w:t>
      </w:r>
    </w:p>
    <w:p w14:paraId="4397CDF6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discussing how this information led to the development of a high-quality digital technologies outcome.</w:t>
      </w:r>
    </w:p>
    <w:p w14:paraId="31C537B3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75F6A5FD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124AE48E" w14:textId="77777777" w:rsidR="00713F78" w:rsidRPr="00DD740C" w:rsidRDefault="00713F78" w:rsidP="00713F78">
      <w:pPr>
        <w:widowControl w:val="0"/>
        <w:tabs>
          <w:tab w:val="left" w:pos="924"/>
        </w:tabs>
        <w:spacing w:after="0" w:line="240" w:lineRule="auto"/>
        <w:rPr>
          <w:rFonts w:ascii="Century Gothic" w:eastAsia="Arial" w:hAnsi="Century Gothic" w:cs="Arial"/>
          <w:sz w:val="24"/>
        </w:rPr>
      </w:pPr>
    </w:p>
    <w:p w14:paraId="5E2EE8FC" w14:textId="77777777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58"/>
        </w:rPr>
      </w:pPr>
    </w:p>
    <w:p w14:paraId="48ACFDBD" w14:textId="77777777" w:rsidR="00713F78" w:rsidRPr="00DD740C" w:rsidRDefault="00713F78" w:rsidP="00713F78">
      <w:pPr>
        <w:rPr>
          <w:rFonts w:ascii="Century Gothic" w:hAnsi="Century Gothic"/>
          <w:b/>
          <w:i/>
          <w:sz w:val="24"/>
        </w:rPr>
      </w:pPr>
      <w:r w:rsidRPr="00DD740C">
        <w:rPr>
          <w:rFonts w:ascii="Century Gothic" w:hAnsi="Century Gothic"/>
          <w:b/>
          <w:i/>
          <w:sz w:val="24"/>
        </w:rPr>
        <w:t>Explanatory notes, e</w:t>
      </w:r>
      <w:r w:rsidRPr="00DD740C">
        <w:rPr>
          <w:rFonts w:ascii="Century Gothic" w:eastAsia="Arial" w:hAnsi="Century Gothic" w:cs="Arial"/>
          <w:b/>
          <w:i/>
          <w:sz w:val="24"/>
        </w:rPr>
        <w:t>xamples of project management tools and techniques include:</w:t>
      </w:r>
    </w:p>
    <w:p w14:paraId="2F8F0E9B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 xml:space="preserve">Agile </w:t>
      </w:r>
      <w:r w:rsidRPr="00DD740C">
        <w:rPr>
          <w:rFonts w:ascii="Century Gothic" w:eastAsia="Arial" w:hAnsi="Century Gothic" w:cs="Arial"/>
          <w:sz w:val="24"/>
        </w:rPr>
        <w:t>or waterfall techniques (Design Thinking)</w:t>
      </w:r>
    </w:p>
    <w:p w14:paraId="1E302D12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  <w:u w:val="single"/>
        </w:rPr>
        <w:t>Kanban</w:t>
      </w:r>
      <w:r w:rsidRPr="00DD740C">
        <w:rPr>
          <w:rFonts w:ascii="Century Gothic" w:eastAsia="Arial" w:hAnsi="Century Gothic" w:cs="Arial"/>
          <w:sz w:val="24"/>
        </w:rPr>
        <w:t xml:space="preserve"> or scrum boards</w:t>
      </w:r>
      <w:r w:rsidR="00B270F6" w:rsidRPr="00DD740C">
        <w:rPr>
          <w:rFonts w:ascii="Century Gothic" w:eastAsia="Arial" w:hAnsi="Century Gothic" w:cs="Arial"/>
          <w:sz w:val="24"/>
        </w:rPr>
        <w:t xml:space="preserve"> (Trello)</w:t>
      </w:r>
    </w:p>
    <w:p w14:paraId="393DE06F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version control software (v1 , v2 )</w:t>
      </w:r>
    </w:p>
    <w:p w14:paraId="15D7D473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collaboration tools (sharing via google docs)</w:t>
      </w:r>
    </w:p>
    <w:p w14:paraId="13FDF641" w14:textId="77777777" w:rsidR="00713F78" w:rsidRPr="00DD740C" w:rsidRDefault="00713F78" w:rsidP="00713F78">
      <w:pPr>
        <w:pStyle w:val="ListParagraph"/>
        <w:widowControl w:val="0"/>
        <w:numPr>
          <w:ilvl w:val="0"/>
          <w:numId w:val="13"/>
        </w:numPr>
        <w:tabs>
          <w:tab w:val="left" w:pos="924"/>
        </w:tabs>
        <w:spacing w:after="0" w:line="240" w:lineRule="auto"/>
        <w:ind w:left="924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managing assets</w:t>
      </w:r>
      <w:r w:rsidR="002E2A66" w:rsidRPr="00DD740C">
        <w:rPr>
          <w:rFonts w:ascii="Century Gothic" w:eastAsia="Arial" w:hAnsi="Century Gothic" w:cs="Arial"/>
          <w:sz w:val="24"/>
        </w:rPr>
        <w:t xml:space="preserve"> (correct folder structure and naming of image / files etc)</w:t>
      </w:r>
    </w:p>
    <w:p w14:paraId="10DCD11E" w14:textId="77777777" w:rsidR="00713F78" w:rsidRPr="00DD740C" w:rsidRDefault="00713F78" w:rsidP="00713F78">
      <w:pPr>
        <w:rPr>
          <w:rFonts w:ascii="Century Gothic" w:hAnsi="Century Gothic"/>
        </w:rPr>
      </w:pPr>
    </w:p>
    <w:p w14:paraId="024F138A" w14:textId="77777777" w:rsidR="00713F78" w:rsidRPr="00DD740C" w:rsidRDefault="00713F78" w:rsidP="00713F78">
      <w:pPr>
        <w:rPr>
          <w:rFonts w:ascii="Century Gothic" w:hAnsi="Century Gothic"/>
        </w:rPr>
      </w:pPr>
    </w:p>
    <w:p w14:paraId="2EAD4BFB" w14:textId="6EA7293A" w:rsidR="00713F78" w:rsidRPr="00DD740C" w:rsidRDefault="009376AB" w:rsidP="00713F78">
      <w:pPr>
        <w:pStyle w:val="Title"/>
        <w:rPr>
          <w:rFonts w:ascii="Century Gothic" w:eastAsia="Arial" w:hAnsi="Century Gothic"/>
          <w:b/>
        </w:rPr>
      </w:pPr>
      <w:r w:rsidRPr="00DD740C">
        <w:rPr>
          <w:rFonts w:ascii="Century Gothic" w:eastAsia="Arial" w:hAnsi="Century Gothic"/>
          <w:b/>
        </w:rPr>
        <w:lastRenderedPageBreak/>
        <w:t>The Client’s brief</w:t>
      </w:r>
    </w:p>
    <w:p w14:paraId="4948B487" w14:textId="77777777" w:rsidR="00713F78" w:rsidRPr="00DD740C" w:rsidRDefault="00713F78" w:rsidP="00713F78">
      <w:pPr>
        <w:rPr>
          <w:rFonts w:ascii="Century Gothic" w:hAnsi="Century Gothic"/>
        </w:rPr>
      </w:pPr>
    </w:p>
    <w:p w14:paraId="6BC5C57A" w14:textId="35C58990" w:rsidR="00DD740C" w:rsidRPr="00DD740C" w:rsidRDefault="002E2A66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You have been hired to create an online reservation form for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a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local Car Rental Business in Dunedin called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Kiwi Kars</w:t>
      </w:r>
      <w:r w:rsidRPr="00DD740C">
        <w:rPr>
          <w:rFonts w:ascii="Century Gothic" w:hAnsi="Century Gothic"/>
          <w:b/>
          <w:bCs/>
          <w:sz w:val="24"/>
          <w:szCs w:val="24"/>
        </w:rPr>
        <w:t>.</w:t>
      </w:r>
      <w:r w:rsidR="00207598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</w:rPr>
        <w:t>The owner</w:t>
      </w:r>
      <w:r w:rsidR="009376AB" w:rsidRPr="00DD740C">
        <w:rPr>
          <w:rFonts w:ascii="Century Gothic" w:hAnsi="Century Gothic"/>
          <w:sz w:val="24"/>
          <w:szCs w:val="24"/>
        </w:rPr>
        <w:t xml:space="preserve"> (</w:t>
      </w:r>
      <w:r w:rsidR="00DD740C" w:rsidRPr="00DD740C">
        <w:rPr>
          <w:rFonts w:ascii="Century Gothic" w:hAnsi="Century Gothic"/>
          <w:sz w:val="24"/>
          <w:szCs w:val="24"/>
        </w:rPr>
        <w:t>Clive</w:t>
      </w:r>
      <w:r w:rsidR="009376AB" w:rsidRPr="00DD740C">
        <w:rPr>
          <w:rFonts w:ascii="Century Gothic" w:hAnsi="Century Gothic"/>
          <w:sz w:val="24"/>
          <w:szCs w:val="24"/>
        </w:rPr>
        <w:t>)</w:t>
      </w:r>
      <w:r w:rsidR="00207598" w:rsidRPr="00DD740C">
        <w:rPr>
          <w:rFonts w:ascii="Century Gothic" w:hAnsi="Century Gothic"/>
          <w:sz w:val="24"/>
          <w:szCs w:val="24"/>
        </w:rPr>
        <w:t xml:space="preserve"> is hoping to expand his business and by creating an online reservation system he will gain more </w:t>
      </w:r>
      <w:r w:rsidR="009376AB" w:rsidRPr="00DD740C">
        <w:rPr>
          <w:rFonts w:ascii="Century Gothic" w:hAnsi="Century Gothic"/>
          <w:sz w:val="24"/>
          <w:szCs w:val="24"/>
        </w:rPr>
        <w:t>reservations</w:t>
      </w:r>
      <w:r w:rsidR="00207598" w:rsidRPr="00DD740C">
        <w:rPr>
          <w:rFonts w:ascii="Century Gothic" w:hAnsi="Century Gothic"/>
          <w:sz w:val="24"/>
          <w:szCs w:val="24"/>
        </w:rPr>
        <w:t>.</w:t>
      </w:r>
      <w:r w:rsidR="00DD740C">
        <w:rPr>
          <w:rFonts w:ascii="Century Gothic" w:hAnsi="Century Gothic"/>
          <w:sz w:val="24"/>
          <w:szCs w:val="24"/>
        </w:rPr>
        <w:t xml:space="preserve"> </w:t>
      </w: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207598" w:rsidRPr="00DD740C">
        <w:rPr>
          <w:rFonts w:ascii="Century Gothic" w:hAnsi="Century Gothic"/>
          <w:b/>
          <w:sz w:val="24"/>
          <w:szCs w:val="24"/>
        </w:rPr>
        <w:t xml:space="preserve">reservation </w:t>
      </w:r>
      <w:r w:rsidRPr="00DD740C">
        <w:rPr>
          <w:rFonts w:ascii="Century Gothic" w:hAnsi="Century Gothic"/>
          <w:b/>
          <w:sz w:val="24"/>
          <w:szCs w:val="24"/>
        </w:rPr>
        <w:t>form</w:t>
      </w:r>
      <w:r w:rsidR="00CB1842" w:rsidRPr="00DD740C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>w</w:t>
      </w:r>
      <w:r w:rsidRPr="00DD740C">
        <w:rPr>
          <w:rFonts w:ascii="Century Gothic" w:hAnsi="Century Gothic"/>
          <w:sz w:val="24"/>
          <w:szCs w:val="24"/>
          <w:lang w:val="en-US"/>
        </w:rPr>
        <w:t>ill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D740C">
        <w:rPr>
          <w:rFonts w:ascii="Century Gothic" w:hAnsi="Century Gothic"/>
          <w:sz w:val="24"/>
          <w:szCs w:val="24"/>
          <w:lang w:val="en-US"/>
        </w:rPr>
        <w:t>allow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 users to reserve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a vehicle,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Clive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has supplied a car list and some images of the cars</w:t>
      </w:r>
      <w:r w:rsidR="00DD740C">
        <w:rPr>
          <w:rFonts w:ascii="Century Gothic" w:hAnsi="Century Gothic"/>
          <w:sz w:val="24"/>
          <w:szCs w:val="24"/>
          <w:lang w:val="en-US"/>
        </w:rPr>
        <w:t>, along with some test data.</w:t>
      </w:r>
    </w:p>
    <w:p w14:paraId="4DB7CD17" w14:textId="7BCFBE55" w:rsidR="00207598" w:rsidRPr="00DD740C" w:rsidRDefault="00207598" w:rsidP="00E25594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Extra items a user can add to their reservation includes:</w:t>
      </w:r>
    </w:p>
    <w:p w14:paraId="1F43D754" w14:textId="6F457420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Snow chains - $60</w:t>
      </w:r>
    </w:p>
    <w:p w14:paraId="6A3F3417" w14:textId="41CC8DF9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Roof racks - $90</w:t>
      </w:r>
    </w:p>
    <w:p w14:paraId="5D8EF87F" w14:textId="3428CE49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Bike rack (fits max 3 bikes) - $120</w:t>
      </w:r>
    </w:p>
    <w:p w14:paraId="1C7E8FE0" w14:textId="0A82C095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>GPS - $35</w:t>
      </w:r>
    </w:p>
    <w:p w14:paraId="5522D0BF" w14:textId="035BCD53" w:rsidR="00207598" w:rsidRPr="00DD740C" w:rsidRDefault="00207598" w:rsidP="00207598">
      <w:pPr>
        <w:pStyle w:val="ListParagraph"/>
        <w:numPr>
          <w:ilvl w:val="0"/>
          <w:numId w:val="28"/>
        </w:numPr>
        <w:rPr>
          <w:rFonts w:ascii="Century Gothic" w:hAnsi="Century Gothic"/>
          <w:sz w:val="24"/>
          <w:szCs w:val="24"/>
          <w:lang w:val="en-US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Child Booster Seat (9kg -36kg) - $50 </w:t>
      </w:r>
    </w:p>
    <w:p w14:paraId="520EA3D9" w14:textId="77777777" w:rsidR="00207598" w:rsidRPr="00DD740C" w:rsidRDefault="00207598" w:rsidP="00207598">
      <w:pPr>
        <w:pStyle w:val="ListParagraph"/>
        <w:rPr>
          <w:rFonts w:ascii="Century Gothic" w:hAnsi="Century Gothic"/>
          <w:sz w:val="24"/>
          <w:szCs w:val="24"/>
          <w:lang w:val="en-US"/>
        </w:rPr>
      </w:pPr>
    </w:p>
    <w:p w14:paraId="05426F72" w14:textId="0416B6AF" w:rsidR="00CB1842" w:rsidRPr="00DD740C" w:rsidRDefault="00207598" w:rsidP="00207598">
      <w:pPr>
        <w:rPr>
          <w:rFonts w:ascii="Century Gothic" w:hAnsi="Century Gothic"/>
          <w:b/>
          <w:sz w:val="24"/>
          <w:szCs w:val="24"/>
          <w:lang w:val="en-US"/>
        </w:rPr>
      </w:pP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The 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 xml:space="preserve">total 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hire price is calculated by the 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 xml:space="preserve">vehicles 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>price per day by the number of days the vehicle is hired for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>. You will need to add on a</w:t>
      </w:r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 mandatory $20 per day insurance fee plus a </w:t>
      </w:r>
      <w:proofErr w:type="gramStart"/>
      <w:r w:rsidRPr="00DD740C">
        <w:rPr>
          <w:rFonts w:ascii="Century Gothic" w:hAnsi="Century Gothic"/>
          <w:b/>
          <w:sz w:val="24"/>
          <w:szCs w:val="24"/>
          <w:lang w:val="en-US"/>
        </w:rPr>
        <w:t>one off</w:t>
      </w:r>
      <w:proofErr w:type="gramEnd"/>
      <w:r w:rsidRPr="00DD740C">
        <w:rPr>
          <w:rFonts w:ascii="Century Gothic" w:hAnsi="Century Gothic"/>
          <w:b/>
          <w:sz w:val="24"/>
          <w:szCs w:val="24"/>
          <w:lang w:val="en-US"/>
        </w:rPr>
        <w:t xml:space="preserve"> standard booking fee of $50</w:t>
      </w:r>
      <w:r w:rsidR="009376AB" w:rsidRPr="00DD740C">
        <w:rPr>
          <w:rFonts w:ascii="Century Gothic" w:hAnsi="Century Gothic"/>
          <w:b/>
          <w:sz w:val="24"/>
          <w:szCs w:val="24"/>
          <w:lang w:val="en-US"/>
        </w:rPr>
        <w:t>.</w:t>
      </w:r>
    </w:p>
    <w:p w14:paraId="39ABD88B" w14:textId="77777777" w:rsidR="00207598" w:rsidRPr="00DD740C" w:rsidRDefault="00207598" w:rsidP="00207598">
      <w:pPr>
        <w:spacing w:after="0" w:line="240" w:lineRule="auto"/>
        <w:rPr>
          <w:rFonts w:ascii="Century Gothic" w:hAnsi="Century Gothic" w:cs="Arial"/>
          <w:b/>
          <w:bCs/>
          <w:color w:val="333333"/>
          <w:sz w:val="24"/>
          <w:szCs w:val="24"/>
          <w:shd w:val="clear" w:color="auto" w:fill="FFFFFF"/>
        </w:rPr>
      </w:pPr>
    </w:p>
    <w:p w14:paraId="60BA1811" w14:textId="5129BED9" w:rsidR="00CB1842" w:rsidRPr="00DD740C" w:rsidRDefault="00CB1842" w:rsidP="00CB1842">
      <w:pPr>
        <w:numPr>
          <w:ilvl w:val="0"/>
          <w:numId w:val="27"/>
        </w:numPr>
        <w:tabs>
          <w:tab w:val="clear" w:pos="720"/>
        </w:tabs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reservations need to be stored in a real time database so that the manager can then approve bookings as they are created. The GUI must allow the program to book number of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days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(max 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>1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4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days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>)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their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gramStart"/>
      <w:r w:rsidR="00207598" w:rsidRPr="00DD740C">
        <w:rPr>
          <w:rFonts w:ascii="Century Gothic" w:hAnsi="Century Gothic"/>
          <w:sz w:val="24"/>
          <w:szCs w:val="24"/>
          <w:lang w:val="en-US"/>
        </w:rPr>
        <w:t>pick up</w:t>
      </w:r>
      <w:proofErr w:type="gramEnd"/>
      <w:r w:rsidR="00207598" w:rsidRPr="00DD740C">
        <w:rPr>
          <w:rFonts w:ascii="Century Gothic" w:hAnsi="Century Gothic"/>
          <w:sz w:val="24"/>
          <w:szCs w:val="24"/>
          <w:lang w:val="en-US"/>
        </w:rPr>
        <w:t xml:space="preserve"> date</w:t>
      </w:r>
      <w:r w:rsidRPr="00DD740C">
        <w:rPr>
          <w:rFonts w:ascii="Century Gothic" w:hAnsi="Century Gothic"/>
          <w:sz w:val="24"/>
          <w:szCs w:val="24"/>
          <w:lang w:val="en-US"/>
        </w:rPr>
        <w:t>. Create a text area for the users to add any additional comments.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person booking the car must be older than 25 to make a reservation and their age must be also stored in the database.</w:t>
      </w:r>
    </w:p>
    <w:p w14:paraId="5E3A3218" w14:textId="3CC88D35" w:rsidR="00CB1842" w:rsidRPr="00DD740C" w:rsidRDefault="00CB1842" w:rsidP="00CB1842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location of this new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business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is going to be 2 Arthur Street Dunedin and their contact phone number is 03 4775277 and email </w:t>
      </w:r>
      <w:r w:rsidR="00DD740C" w:rsidRPr="00DD740C">
        <w:rPr>
          <w:rFonts w:ascii="Century Gothic" w:hAnsi="Century Gothic"/>
          <w:sz w:val="24"/>
          <w:szCs w:val="24"/>
        </w:rPr>
        <w:t>kiwikars</w:t>
      </w:r>
      <w:r w:rsidR="00207598" w:rsidRPr="00DD740C">
        <w:rPr>
          <w:rFonts w:ascii="Century Gothic" w:hAnsi="Century Gothic"/>
          <w:sz w:val="24"/>
          <w:szCs w:val="24"/>
        </w:rPr>
        <w:t>@gmail.com</w:t>
      </w:r>
    </w:p>
    <w:p w14:paraId="79A0AE76" w14:textId="6F4ED686" w:rsidR="00CB1842" w:rsidRPr="00DD740C" w:rsidRDefault="00207598" w:rsidP="00CB1842">
      <w:pPr>
        <w:numPr>
          <w:ilvl w:val="0"/>
          <w:numId w:val="27"/>
        </w:numPr>
        <w:ind w:left="0"/>
        <w:rPr>
          <w:rFonts w:ascii="Century Gothic" w:hAnsi="Century Gothic"/>
          <w:b/>
          <w:bCs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They want </w:t>
      </w:r>
      <w:r w:rsidR="00DD740C">
        <w:rPr>
          <w:rFonts w:ascii="Century Gothic" w:hAnsi="Century Gothic"/>
          <w:sz w:val="24"/>
          <w:szCs w:val="24"/>
          <w:lang w:val="en-US"/>
        </w:rPr>
        <w:t>you to design their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colour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palette/fonts and have provided 2 different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logo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s </w:t>
      </w:r>
      <w:r w:rsidRPr="00DD740C">
        <w:rPr>
          <w:rFonts w:ascii="Century Gothic" w:hAnsi="Century Gothic"/>
          <w:sz w:val="24"/>
          <w:szCs w:val="24"/>
          <w:lang w:val="en-US"/>
        </w:rPr>
        <w:t>and wish for</w:t>
      </w:r>
      <w:r w:rsidR="00DD740C">
        <w:rPr>
          <w:rFonts w:ascii="Century Gothic" w:hAnsi="Century Gothic"/>
          <w:sz w:val="24"/>
          <w:szCs w:val="24"/>
          <w:lang w:val="en-US"/>
        </w:rPr>
        <w:t xml:space="preserve"> the design to </w:t>
      </w:r>
      <w:r w:rsidR="00CB1842" w:rsidRPr="00DD740C">
        <w:rPr>
          <w:rFonts w:ascii="Century Gothic" w:hAnsi="Century Gothic"/>
          <w:sz w:val="24"/>
          <w:szCs w:val="24"/>
          <w:lang w:val="en-US"/>
        </w:rPr>
        <w:t xml:space="preserve">be modern and sleek. The GUI should include a header with their logo and contact details in a footer. </w:t>
      </w:r>
      <w:r w:rsidR="00CB1842" w:rsidRPr="00DD740C">
        <w:rPr>
          <w:rFonts w:ascii="Century Gothic" w:hAnsi="Century Gothic"/>
          <w:b/>
          <w:bCs/>
          <w:sz w:val="24"/>
          <w:szCs w:val="24"/>
          <w:lang w:val="en-US"/>
        </w:rPr>
        <w:t xml:space="preserve">Ensure the </w:t>
      </w:r>
      <w:r w:rsidRPr="00DD740C">
        <w:rPr>
          <w:rFonts w:ascii="Century Gothic" w:hAnsi="Century Gothic"/>
          <w:b/>
          <w:bCs/>
          <w:sz w:val="24"/>
          <w:szCs w:val="24"/>
          <w:lang w:val="en-US"/>
        </w:rPr>
        <w:t>reservation</w:t>
      </w:r>
      <w:r w:rsidR="00CB1842" w:rsidRPr="00DD740C">
        <w:rPr>
          <w:rFonts w:ascii="Century Gothic" w:hAnsi="Century Gothic"/>
          <w:b/>
          <w:bCs/>
          <w:sz w:val="24"/>
          <w:szCs w:val="24"/>
          <w:lang w:val="en-US"/>
        </w:rPr>
        <w:t xml:space="preserve"> form is mobile / tablet friendly.</w:t>
      </w:r>
    </w:p>
    <w:p w14:paraId="2451ECB7" w14:textId="0A582DAC" w:rsidR="00CB1842" w:rsidRPr="00DD740C" w:rsidRDefault="00CB1842" w:rsidP="00E25594">
      <w:pPr>
        <w:numPr>
          <w:ilvl w:val="0"/>
          <w:numId w:val="27"/>
        </w:numPr>
        <w:ind w:left="0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  <w:lang w:val="en-US"/>
        </w:rPr>
        <w:t xml:space="preserve">The GUI should present a summary of their 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>reservation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and output </w:t>
      </w:r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a </w:t>
      </w:r>
      <w:proofErr w:type="gramStart"/>
      <w:r w:rsidR="00DD740C">
        <w:rPr>
          <w:rFonts w:ascii="Century Gothic" w:hAnsi="Century Gothic"/>
          <w:sz w:val="24"/>
          <w:szCs w:val="24"/>
          <w:lang w:val="en-US"/>
        </w:rPr>
        <w:t>pop up</w:t>
      </w:r>
      <w:proofErr w:type="gramEnd"/>
      <w:r w:rsidR="002E2A66" w:rsidRPr="00DD740C">
        <w:rPr>
          <w:rFonts w:ascii="Century Gothic" w:hAnsi="Century Gothic"/>
          <w:sz w:val="24"/>
          <w:szCs w:val="24"/>
          <w:lang w:val="en-US"/>
        </w:rPr>
        <w:t xml:space="preserve"> confirmation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once the </w:t>
      </w:r>
      <w:r w:rsidR="00207598" w:rsidRPr="00DD740C">
        <w:rPr>
          <w:rFonts w:ascii="Century Gothic" w:hAnsi="Century Gothic"/>
          <w:sz w:val="24"/>
          <w:szCs w:val="24"/>
          <w:lang w:val="en-US"/>
        </w:rPr>
        <w:t>reservation</w:t>
      </w:r>
      <w:r w:rsidRPr="00DD740C">
        <w:rPr>
          <w:rFonts w:ascii="Century Gothic" w:hAnsi="Century Gothic"/>
          <w:sz w:val="24"/>
          <w:szCs w:val="24"/>
          <w:lang w:val="en-US"/>
        </w:rPr>
        <w:t xml:space="preserve"> has 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submitted and reminds </w:t>
      </w:r>
      <w:r w:rsidR="00DD740C" w:rsidRPr="00DD740C">
        <w:rPr>
          <w:rFonts w:ascii="Century Gothic" w:hAnsi="Century Gothic"/>
          <w:sz w:val="24"/>
          <w:szCs w:val="24"/>
          <w:lang w:val="en-US"/>
        </w:rPr>
        <w:t>them,</w:t>
      </w:r>
      <w:r w:rsidR="009376AB" w:rsidRPr="00DD740C">
        <w:rPr>
          <w:rFonts w:ascii="Century Gothic" w:hAnsi="Century Gothic"/>
          <w:sz w:val="24"/>
          <w:szCs w:val="24"/>
          <w:lang w:val="en-US"/>
        </w:rPr>
        <w:t xml:space="preserve"> they will receive on confirmation email, once confirmed.</w:t>
      </w:r>
    </w:p>
    <w:p w14:paraId="75F2E817" w14:textId="77777777" w:rsidR="00585F53" w:rsidRPr="00DD740C" w:rsidRDefault="002E2A66" w:rsidP="00713F78">
      <w:p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Error messages should be user friendly and allow users to recover from their error messages.</w:t>
      </w:r>
    </w:p>
    <w:p w14:paraId="02BEC2BB" w14:textId="77777777" w:rsidR="002E2A66" w:rsidRPr="00DD740C" w:rsidRDefault="002E2A66" w:rsidP="00713F78">
      <w:pPr>
        <w:rPr>
          <w:rFonts w:ascii="Century Gothic" w:hAnsi="Century Gothic"/>
          <w:b/>
          <w:sz w:val="24"/>
          <w:szCs w:val="24"/>
        </w:rPr>
      </w:pPr>
    </w:p>
    <w:p w14:paraId="6B412386" w14:textId="77777777" w:rsidR="00585F53" w:rsidRPr="00DD740C" w:rsidRDefault="00585F53" w:rsidP="00713F78">
      <w:pPr>
        <w:rPr>
          <w:rFonts w:ascii="Century Gothic" w:hAnsi="Century Gothic"/>
          <w:b/>
          <w:sz w:val="24"/>
          <w:szCs w:val="24"/>
        </w:rPr>
      </w:pPr>
      <w:r w:rsidRPr="00DD740C">
        <w:rPr>
          <w:rFonts w:ascii="Century Gothic" w:hAnsi="Century Gothic"/>
          <w:b/>
          <w:sz w:val="24"/>
          <w:szCs w:val="24"/>
        </w:rPr>
        <w:t xml:space="preserve">The </w:t>
      </w:r>
      <w:r w:rsidR="004503B6" w:rsidRPr="00DD740C">
        <w:rPr>
          <w:rFonts w:ascii="Century Gothic" w:hAnsi="Century Gothic"/>
          <w:b/>
          <w:sz w:val="24"/>
          <w:szCs w:val="24"/>
        </w:rPr>
        <w:t xml:space="preserve">Programs </w:t>
      </w:r>
      <w:r w:rsidRPr="00DD740C">
        <w:rPr>
          <w:rFonts w:ascii="Century Gothic" w:hAnsi="Century Gothic"/>
          <w:b/>
          <w:sz w:val="24"/>
          <w:szCs w:val="24"/>
        </w:rPr>
        <w:t xml:space="preserve">Specifications </w:t>
      </w:r>
    </w:p>
    <w:p w14:paraId="1C065A3B" w14:textId="77777777" w:rsidR="009376AB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The </w:t>
      </w:r>
      <w:r w:rsidR="009376AB" w:rsidRPr="00DD740C">
        <w:rPr>
          <w:rFonts w:ascii="Century Gothic" w:hAnsi="Century Gothic"/>
          <w:sz w:val="24"/>
          <w:szCs w:val="24"/>
        </w:rPr>
        <w:t>top of the page</w:t>
      </w:r>
      <w:r w:rsidRPr="00DD740C">
        <w:rPr>
          <w:rFonts w:ascii="Century Gothic" w:hAnsi="Century Gothic"/>
          <w:sz w:val="24"/>
          <w:szCs w:val="24"/>
        </w:rPr>
        <w:t xml:space="preserve"> must </w:t>
      </w:r>
      <w:r w:rsidR="009376AB" w:rsidRPr="00DD740C">
        <w:rPr>
          <w:rFonts w:ascii="Century Gothic" w:hAnsi="Century Gothic"/>
          <w:sz w:val="24"/>
          <w:szCs w:val="24"/>
        </w:rPr>
        <w:t>contain their Company name and</w:t>
      </w:r>
      <w:r w:rsidRPr="00DD740C">
        <w:rPr>
          <w:rFonts w:ascii="Century Gothic" w:hAnsi="Century Gothic"/>
          <w:sz w:val="24"/>
          <w:szCs w:val="24"/>
        </w:rPr>
        <w:t xml:space="preserve"> logo heading</w:t>
      </w:r>
      <w:r w:rsidR="00AF7DEE" w:rsidRPr="00DD740C">
        <w:rPr>
          <w:rFonts w:ascii="Century Gothic" w:hAnsi="Century Gothic"/>
          <w:sz w:val="24"/>
          <w:szCs w:val="24"/>
        </w:rPr>
        <w:t xml:space="preserve"> </w:t>
      </w:r>
    </w:p>
    <w:p w14:paraId="3CFCB03C" w14:textId="0F12C29D" w:rsidR="004503B6" w:rsidRPr="00DD740C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A</w:t>
      </w:r>
      <w:r w:rsidR="00AF7DEE" w:rsidRPr="00DD740C">
        <w:rPr>
          <w:rFonts w:ascii="Century Gothic" w:hAnsi="Century Gothic"/>
          <w:sz w:val="24"/>
          <w:szCs w:val="24"/>
        </w:rPr>
        <w:t xml:space="preserve"> footer containing </w:t>
      </w:r>
      <w:r w:rsidRPr="00DD740C">
        <w:rPr>
          <w:rFonts w:ascii="Century Gothic" w:hAnsi="Century Gothic"/>
          <w:sz w:val="24"/>
          <w:szCs w:val="24"/>
        </w:rPr>
        <w:t xml:space="preserve">their </w:t>
      </w:r>
      <w:r w:rsidR="00AF7DEE" w:rsidRPr="00DD740C">
        <w:rPr>
          <w:rFonts w:ascii="Century Gothic" w:hAnsi="Century Gothic"/>
          <w:sz w:val="24"/>
          <w:szCs w:val="24"/>
        </w:rPr>
        <w:t>contact details</w:t>
      </w:r>
    </w:p>
    <w:p w14:paraId="4501D593" w14:textId="54092BB1" w:rsidR="004503B6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lastRenderedPageBreak/>
        <w:t xml:space="preserve">The </w:t>
      </w:r>
      <w:r w:rsidR="00CB1842" w:rsidRPr="00DD740C">
        <w:rPr>
          <w:rFonts w:ascii="Century Gothic" w:hAnsi="Century Gothic"/>
          <w:sz w:val="24"/>
          <w:szCs w:val="24"/>
        </w:rPr>
        <w:t xml:space="preserve">GUI should clearly display </w:t>
      </w:r>
      <w:r w:rsidR="009376AB" w:rsidRPr="00DD740C">
        <w:rPr>
          <w:rFonts w:ascii="Century Gothic" w:hAnsi="Century Gothic"/>
          <w:sz w:val="24"/>
          <w:szCs w:val="24"/>
        </w:rPr>
        <w:t xml:space="preserve">each of </w:t>
      </w:r>
      <w:r w:rsidR="00CB1842" w:rsidRPr="00DD740C">
        <w:rPr>
          <w:rFonts w:ascii="Century Gothic" w:hAnsi="Century Gothic"/>
          <w:sz w:val="24"/>
          <w:szCs w:val="24"/>
        </w:rPr>
        <w:t xml:space="preserve">the </w:t>
      </w:r>
      <w:r w:rsidR="009376AB" w:rsidRPr="00DD740C">
        <w:rPr>
          <w:rFonts w:ascii="Century Gothic" w:hAnsi="Century Gothic"/>
          <w:sz w:val="24"/>
          <w:szCs w:val="24"/>
        </w:rPr>
        <w:t>vehicles</w:t>
      </w:r>
      <w:r w:rsidR="00CB1842" w:rsidRPr="00DD740C">
        <w:rPr>
          <w:rFonts w:ascii="Century Gothic" w:hAnsi="Century Gothic"/>
          <w:sz w:val="24"/>
          <w:szCs w:val="24"/>
        </w:rPr>
        <w:t xml:space="preserve"> with a photo, </w:t>
      </w:r>
      <w:r w:rsidR="009376AB" w:rsidRPr="00DD740C">
        <w:rPr>
          <w:rFonts w:ascii="Century Gothic" w:hAnsi="Century Gothic"/>
          <w:sz w:val="24"/>
          <w:szCs w:val="24"/>
        </w:rPr>
        <w:t xml:space="preserve">daily hire </w:t>
      </w:r>
      <w:r w:rsidR="00CB1842" w:rsidRPr="00DD740C">
        <w:rPr>
          <w:rFonts w:ascii="Century Gothic" w:hAnsi="Century Gothic"/>
          <w:sz w:val="24"/>
          <w:szCs w:val="24"/>
        </w:rPr>
        <w:t xml:space="preserve">price and </w:t>
      </w:r>
      <w:r w:rsidR="009376AB" w:rsidRPr="00DD740C">
        <w:rPr>
          <w:rFonts w:ascii="Century Gothic" w:hAnsi="Century Gothic"/>
          <w:sz w:val="24"/>
          <w:szCs w:val="24"/>
        </w:rPr>
        <w:t xml:space="preserve">their corresponding </w:t>
      </w:r>
      <w:r w:rsidR="00CB1842" w:rsidRPr="00DD740C">
        <w:rPr>
          <w:rFonts w:ascii="Century Gothic" w:hAnsi="Century Gothic"/>
          <w:sz w:val="24"/>
          <w:szCs w:val="24"/>
        </w:rPr>
        <w:t>description</w:t>
      </w:r>
    </w:p>
    <w:p w14:paraId="726B31D4" w14:textId="5F97D152" w:rsidR="004503B6" w:rsidRPr="00DD740C" w:rsidRDefault="004503B6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The user should</w:t>
      </w:r>
      <w:r w:rsidR="009376AB" w:rsidRPr="00DD740C">
        <w:rPr>
          <w:rFonts w:ascii="Century Gothic" w:hAnsi="Century Gothic"/>
          <w:sz w:val="24"/>
          <w:szCs w:val="24"/>
        </w:rPr>
        <w:t xml:space="preserve"> then</w:t>
      </w:r>
      <w:r w:rsidRPr="00DD740C">
        <w:rPr>
          <w:rFonts w:ascii="Century Gothic" w:hAnsi="Century Gothic"/>
          <w:sz w:val="24"/>
          <w:szCs w:val="24"/>
        </w:rPr>
        <w:t xml:space="preserve"> be allowed to select </w:t>
      </w:r>
      <w:r w:rsidR="009376AB" w:rsidRPr="00DD740C">
        <w:rPr>
          <w:rFonts w:ascii="Century Gothic" w:hAnsi="Century Gothic"/>
          <w:sz w:val="24"/>
          <w:szCs w:val="24"/>
        </w:rPr>
        <w:t>a vehicle</w:t>
      </w:r>
    </w:p>
    <w:p w14:paraId="12BB22D4" w14:textId="45934D23" w:rsidR="009376AB" w:rsidRPr="00DD740C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Allow users to select from extra options (listed above)</w:t>
      </w:r>
    </w:p>
    <w:p w14:paraId="15639285" w14:textId="2BDAD079" w:rsidR="00CB1842" w:rsidRPr="00DD740C" w:rsidRDefault="009376AB" w:rsidP="009376AB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Select</w:t>
      </w:r>
      <w:r w:rsidR="00CB1842" w:rsidRPr="00DD740C">
        <w:rPr>
          <w:rFonts w:ascii="Century Gothic" w:hAnsi="Century Gothic"/>
          <w:sz w:val="24"/>
          <w:szCs w:val="24"/>
        </w:rPr>
        <w:t xml:space="preserve"> their number of</w:t>
      </w:r>
      <w:r w:rsidRPr="00DD740C">
        <w:rPr>
          <w:rFonts w:ascii="Century Gothic" w:hAnsi="Century Gothic"/>
          <w:sz w:val="24"/>
          <w:szCs w:val="24"/>
        </w:rPr>
        <w:t xml:space="preserve"> days</w:t>
      </w:r>
      <w:r w:rsidR="00CB1842" w:rsidRPr="00DD740C">
        <w:rPr>
          <w:rFonts w:ascii="Century Gothic" w:hAnsi="Century Gothic"/>
          <w:sz w:val="24"/>
          <w:szCs w:val="24"/>
        </w:rPr>
        <w:t xml:space="preserve"> – </w:t>
      </w:r>
      <w:r w:rsidR="002E2A66" w:rsidRPr="00DD740C">
        <w:rPr>
          <w:rFonts w:ascii="Century Gothic" w:hAnsi="Century Gothic"/>
          <w:sz w:val="24"/>
          <w:szCs w:val="24"/>
        </w:rPr>
        <w:t xml:space="preserve">number </w:t>
      </w:r>
      <w:r w:rsidR="00CB1842" w:rsidRPr="00DD740C">
        <w:rPr>
          <w:rFonts w:ascii="Century Gothic" w:hAnsi="Century Gothic"/>
          <w:sz w:val="24"/>
          <w:szCs w:val="24"/>
        </w:rPr>
        <w:t>input</w:t>
      </w:r>
      <w:r w:rsidR="002E2A66" w:rsidRPr="00DD740C">
        <w:rPr>
          <w:rFonts w:ascii="Century Gothic" w:hAnsi="Century Gothic"/>
          <w:sz w:val="24"/>
          <w:szCs w:val="24"/>
        </w:rPr>
        <w:t xml:space="preserve"> (max </w:t>
      </w:r>
      <w:r w:rsidR="00D92C06" w:rsidRPr="00DD740C">
        <w:rPr>
          <w:rFonts w:ascii="Century Gothic" w:hAnsi="Century Gothic"/>
          <w:sz w:val="24"/>
          <w:szCs w:val="24"/>
        </w:rPr>
        <w:t>14</w:t>
      </w:r>
      <w:r w:rsidR="002E2A66" w:rsidRPr="00DD740C">
        <w:rPr>
          <w:rFonts w:ascii="Century Gothic" w:hAnsi="Century Gothic"/>
          <w:sz w:val="24"/>
          <w:szCs w:val="24"/>
        </w:rPr>
        <w:t>)</w:t>
      </w:r>
    </w:p>
    <w:p w14:paraId="53B1688D" w14:textId="1A20B34B" w:rsidR="009376AB" w:rsidRPr="00DD740C" w:rsidRDefault="009376AB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Pick up date</w:t>
      </w:r>
      <w:r w:rsidR="00CB1842" w:rsidRPr="00DD740C">
        <w:rPr>
          <w:rFonts w:ascii="Century Gothic" w:hAnsi="Century Gothic"/>
          <w:sz w:val="24"/>
          <w:szCs w:val="24"/>
        </w:rPr>
        <w:t xml:space="preserve"> – date input</w:t>
      </w:r>
      <w:r w:rsidRPr="00DD740C">
        <w:rPr>
          <w:rFonts w:ascii="Century Gothic" w:hAnsi="Century Gothic"/>
          <w:sz w:val="24"/>
          <w:szCs w:val="24"/>
        </w:rPr>
        <w:t xml:space="preserve">   </w:t>
      </w:r>
    </w:p>
    <w:p w14:paraId="2AFA8166" w14:textId="2AB3DE02" w:rsidR="00AF7DEE" w:rsidRDefault="00AF7DEE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A </w:t>
      </w:r>
      <w:r w:rsidR="009376AB" w:rsidRPr="00DD740C">
        <w:rPr>
          <w:rFonts w:ascii="Century Gothic" w:hAnsi="Century Gothic"/>
          <w:sz w:val="24"/>
          <w:szCs w:val="24"/>
        </w:rPr>
        <w:t>reservation</w:t>
      </w:r>
      <w:r w:rsidRPr="00DD740C">
        <w:rPr>
          <w:rFonts w:ascii="Century Gothic" w:hAnsi="Century Gothic"/>
          <w:sz w:val="24"/>
          <w:szCs w:val="24"/>
        </w:rPr>
        <w:t xml:space="preserve"> summary </w:t>
      </w:r>
      <w:r w:rsidR="009376AB" w:rsidRPr="00DD740C">
        <w:rPr>
          <w:rFonts w:ascii="Century Gothic" w:hAnsi="Century Gothic"/>
          <w:sz w:val="24"/>
          <w:szCs w:val="24"/>
        </w:rPr>
        <w:t>which outputs the detail of their reservation with an itemised breakdown of the total cost.</w:t>
      </w:r>
    </w:p>
    <w:p w14:paraId="522BFC35" w14:textId="77777777" w:rsidR="00534298" w:rsidRPr="00E25594" w:rsidRDefault="00534298" w:rsidP="00534298">
      <w:p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Once the user has selected their vehicle, allow them to add in their details</w:t>
      </w:r>
    </w:p>
    <w:p w14:paraId="7C775990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First name</w:t>
      </w:r>
    </w:p>
    <w:p w14:paraId="54D04D2F" w14:textId="3475A267" w:rsidR="00534298" w:rsidRPr="00823F6C" w:rsidRDefault="00534298" w:rsidP="00823F6C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Last name</w:t>
      </w:r>
    </w:p>
    <w:p w14:paraId="562DE5A1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Age (if they are younger than 25, they cannot make a reservation)</w:t>
      </w:r>
    </w:p>
    <w:p w14:paraId="39CF3E5C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Cell phone number</w:t>
      </w:r>
    </w:p>
    <w:p w14:paraId="5E982656" w14:textId="77777777" w:rsidR="00534298" w:rsidRPr="00E25594" w:rsidRDefault="00534298" w:rsidP="00534298">
      <w:pPr>
        <w:pStyle w:val="ListParagraph"/>
        <w:numPr>
          <w:ilvl w:val="0"/>
          <w:numId w:val="24"/>
        </w:numPr>
        <w:rPr>
          <w:rFonts w:ascii="Century Gothic" w:hAnsi="Century Gothic"/>
          <w:b/>
          <w:sz w:val="24"/>
          <w:szCs w:val="24"/>
        </w:rPr>
      </w:pPr>
      <w:r w:rsidRPr="00E25594">
        <w:rPr>
          <w:rFonts w:ascii="Century Gothic" w:hAnsi="Century Gothic"/>
          <w:b/>
          <w:sz w:val="24"/>
          <w:szCs w:val="24"/>
        </w:rPr>
        <w:t>Email address</w:t>
      </w:r>
    </w:p>
    <w:p w14:paraId="5158AE85" w14:textId="77777777" w:rsidR="00534298" w:rsidRDefault="00534298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</w:p>
    <w:p w14:paraId="1146DFEB" w14:textId="77777777" w:rsidR="00534298" w:rsidRPr="00534298" w:rsidRDefault="00534298" w:rsidP="00534298">
      <w:pPr>
        <w:rPr>
          <w:rFonts w:ascii="Century Gothic" w:hAnsi="Century Gothic"/>
          <w:sz w:val="24"/>
          <w:szCs w:val="24"/>
        </w:rPr>
      </w:pPr>
    </w:p>
    <w:p w14:paraId="0EEBCD50" w14:textId="512375E2" w:rsidR="00534298" w:rsidRPr="00534298" w:rsidRDefault="00207598" w:rsidP="00534298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A checkbox that the user must tick to ensure they agree to our Terms and Conditions before proceeding 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to</w:t>
      </w:r>
      <w:r w:rsidR="00534298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 a button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 confirm</w:t>
      </w:r>
      <w:r w:rsidR="00DD740C"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 xml:space="preserve">ing their </w:t>
      </w:r>
      <w:r w:rsidRPr="00DD740C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reservation</w:t>
      </w:r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 and then output the </w:t>
      </w:r>
      <w:proofErr w:type="gramStart"/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>pop up</w:t>
      </w:r>
      <w:proofErr w:type="gramEnd"/>
      <w:r w:rsidR="00534298">
        <w:rPr>
          <w:rFonts w:ascii="Century Gothic" w:hAnsi="Century Gothic" w:cs="Arial"/>
          <w:bCs/>
          <w:color w:val="333333"/>
          <w:sz w:val="24"/>
          <w:szCs w:val="24"/>
          <w:shd w:val="clear" w:color="auto" w:fill="FFFFFF"/>
        </w:rPr>
        <w:t xml:space="preserve"> message.</w:t>
      </w:r>
    </w:p>
    <w:p w14:paraId="0C3555D9" w14:textId="48791F7B" w:rsidR="002E2A66" w:rsidRPr="00DD740C" w:rsidRDefault="002E2A66" w:rsidP="00207598">
      <w:pPr>
        <w:pStyle w:val="ListParagraph"/>
        <w:rPr>
          <w:rFonts w:ascii="Century Gothic" w:hAnsi="Century Gothic"/>
          <w:sz w:val="24"/>
          <w:szCs w:val="24"/>
        </w:rPr>
      </w:pPr>
    </w:p>
    <w:p w14:paraId="752B133C" w14:textId="7D5FF4CB" w:rsidR="005F79C0" w:rsidRPr="00DD740C" w:rsidRDefault="005F79C0" w:rsidP="004503B6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 xml:space="preserve">The program must store all of the booking details to a real time </w:t>
      </w:r>
      <w:r w:rsidR="00534298">
        <w:rPr>
          <w:rFonts w:ascii="Century Gothic" w:hAnsi="Century Gothic"/>
          <w:sz w:val="24"/>
          <w:szCs w:val="24"/>
        </w:rPr>
        <w:t>Firebase</w:t>
      </w:r>
      <w:r w:rsidRPr="00DD740C">
        <w:rPr>
          <w:rFonts w:ascii="Century Gothic" w:hAnsi="Century Gothic"/>
          <w:sz w:val="24"/>
          <w:szCs w:val="24"/>
        </w:rPr>
        <w:t xml:space="preserve"> database </w:t>
      </w:r>
    </w:p>
    <w:p w14:paraId="720EF0B7" w14:textId="77777777" w:rsidR="00713F78" w:rsidRPr="00DD740C" w:rsidRDefault="00713F78" w:rsidP="00713F78">
      <w:pPr>
        <w:spacing w:before="120" w:after="120"/>
        <w:rPr>
          <w:rFonts w:ascii="Century Gothic" w:eastAsia="Arial" w:hAnsi="Century Gothic" w:cs="Tahoma"/>
          <w:sz w:val="24"/>
          <w:szCs w:val="24"/>
        </w:rPr>
      </w:pPr>
    </w:p>
    <w:p w14:paraId="4235A3A7" w14:textId="0A2882AE" w:rsidR="00713F78" w:rsidRPr="00DD740C" w:rsidRDefault="00713F78" w:rsidP="00713F78">
      <w:pPr>
        <w:pStyle w:val="Title"/>
        <w:rPr>
          <w:rFonts w:ascii="Century Gothic" w:eastAsia="Arial" w:hAnsi="Century Gothic"/>
          <w:b/>
          <w:sz w:val="30"/>
        </w:rPr>
      </w:pPr>
      <w:r w:rsidRPr="00DD740C">
        <w:rPr>
          <w:rFonts w:ascii="Century Gothic" w:eastAsia="Arial" w:hAnsi="Century Gothic"/>
          <w:b/>
        </w:rPr>
        <w:t>Step 1: Empathize</w:t>
      </w:r>
      <w:r w:rsidR="00AF7DEE"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lesson)</w:t>
      </w:r>
    </w:p>
    <w:p w14:paraId="1ED40B39" w14:textId="77777777" w:rsidR="00713F78" w:rsidRPr="00DD740C" w:rsidRDefault="00713F78" w:rsidP="00713F78">
      <w:pPr>
        <w:rPr>
          <w:rFonts w:ascii="Century Gothic" w:hAnsi="Century Gothic"/>
        </w:rPr>
      </w:pPr>
    </w:p>
    <w:p w14:paraId="47BF3D1C" w14:textId="259B132C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WITHIN your 1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DGT/Assessment folder, create a new folder called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>3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.7 </w:t>
      </w:r>
      <w:r w:rsidR="00AF7DEE" w:rsidRPr="00DD740C">
        <w:rPr>
          <w:rFonts w:ascii="Century Gothic" w:eastAsia="Arial" w:hAnsi="Century Gothic" w:cs="Tahoma"/>
          <w:sz w:val="24"/>
          <w:szCs w:val="24"/>
        </w:rPr>
        <w:t xml:space="preserve">Assessment </w:t>
      </w:r>
      <w:r w:rsidRPr="00DD740C">
        <w:rPr>
          <w:rFonts w:ascii="Century Gothic" w:eastAsia="Arial" w:hAnsi="Century Gothic" w:cs="Tahoma"/>
          <w:sz w:val="24"/>
          <w:szCs w:val="24"/>
        </w:rPr>
        <w:t>(Your name)</w:t>
      </w:r>
    </w:p>
    <w:p w14:paraId="0E9825E1" w14:textId="77777777" w:rsidR="00713F78" w:rsidRPr="00DD740C" w:rsidRDefault="00713F78" w:rsidP="00713F78">
      <w:pPr>
        <w:pStyle w:val="ListParagraph"/>
        <w:numPr>
          <w:ilvl w:val="0"/>
          <w:numId w:val="5"/>
        </w:numPr>
        <w:tabs>
          <w:tab w:val="left" w:pos="2835"/>
        </w:tabs>
        <w:spacing w:before="120" w:after="120"/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>Download the portfolio template and save as your name to this folder.</w:t>
      </w:r>
    </w:p>
    <w:p w14:paraId="7DF1DFE2" w14:textId="42F7E4E5" w:rsidR="00713F78" w:rsidRPr="00DD740C" w:rsidRDefault="00585F53" w:rsidP="00713F78">
      <w:pPr>
        <w:widowControl w:val="0"/>
        <w:numPr>
          <w:ilvl w:val="0"/>
          <w:numId w:val="5"/>
        </w:numPr>
        <w:tabs>
          <w:tab w:val="left" w:pos="714"/>
        </w:tabs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Carry out some initial research into other online </w:t>
      </w:r>
      <w:r w:rsidR="009376AB" w:rsidRPr="00DD740C">
        <w:rPr>
          <w:rFonts w:ascii="Century Gothic" w:hAnsi="Century Gothic" w:cs="Tahoma"/>
          <w:sz w:val="24"/>
          <w:szCs w:val="24"/>
        </w:rPr>
        <w:t>Car Rental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forms within </w:t>
      </w:r>
      <w:r w:rsidRPr="00DD740C">
        <w:rPr>
          <w:rFonts w:ascii="Century Gothic" w:hAnsi="Century Gothic" w:cs="Tahoma"/>
          <w:sz w:val="24"/>
          <w:szCs w:val="24"/>
        </w:rPr>
        <w:t xml:space="preserve">NZ. 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Screenshot 3 examples and annotate them in terms of </w:t>
      </w:r>
      <w:r w:rsidR="00926D95" w:rsidRPr="00DD740C">
        <w:rPr>
          <w:rFonts w:ascii="Century Gothic" w:hAnsi="Century Gothic" w:cs="Tahoma"/>
          <w:sz w:val="24"/>
          <w:szCs w:val="24"/>
        </w:rPr>
        <w:t>usability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, error messages and </w:t>
      </w:r>
      <w:r w:rsidR="00926D95" w:rsidRPr="00DD740C">
        <w:rPr>
          <w:rFonts w:ascii="Century Gothic" w:hAnsi="Century Gothic" w:cs="Tahoma"/>
          <w:sz w:val="24"/>
          <w:szCs w:val="24"/>
        </w:rPr>
        <w:t>aesthetics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etc.</w:t>
      </w:r>
    </w:p>
    <w:p w14:paraId="4326D551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 w:line="240" w:lineRule="auto"/>
        <w:ind w:left="714"/>
        <w:rPr>
          <w:rFonts w:ascii="Century Gothic" w:hAnsi="Century Gothic" w:cs="Tahoma"/>
          <w:sz w:val="24"/>
          <w:szCs w:val="24"/>
        </w:rPr>
      </w:pPr>
    </w:p>
    <w:p w14:paraId="43D253C6" w14:textId="77777777" w:rsidR="00713F78" w:rsidRPr="00DD740C" w:rsidRDefault="00713F78" w:rsidP="00713F78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b/>
          <w:sz w:val="24"/>
          <w:szCs w:val="24"/>
          <w:lang w:val="en-US"/>
        </w:rPr>
      </w:pPr>
      <w:r w:rsidRPr="00DD740C">
        <w:rPr>
          <w:rFonts w:ascii="Century Gothic" w:hAnsi="Century Gothic" w:cs="Tahoma"/>
          <w:b/>
          <w:sz w:val="24"/>
          <w:szCs w:val="24"/>
          <w:lang w:val="en-US"/>
        </w:rPr>
        <w:t>Answer the following questions in your design log</w:t>
      </w:r>
    </w:p>
    <w:p w14:paraId="76E4BA7A" w14:textId="77777777" w:rsidR="00713F78" w:rsidRPr="00DD740C" w:rsidRDefault="00713F78" w:rsidP="00713F78">
      <w:pPr>
        <w:pStyle w:val="ListParagraph"/>
        <w:widowControl w:val="0"/>
        <w:numPr>
          <w:ilvl w:val="0"/>
          <w:numId w:val="2"/>
        </w:numPr>
        <w:tabs>
          <w:tab w:val="left" w:pos="714"/>
        </w:tabs>
        <w:spacing w:before="80" w:after="80"/>
        <w:ind w:left="215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 xml:space="preserve">Define the purpose of your outcome. </w:t>
      </w:r>
    </w:p>
    <w:p w14:paraId="3FD2DB92" w14:textId="77777777" w:rsidR="00713F78" w:rsidRPr="00DD740C" w:rsidRDefault="00585F53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  <w:lang w:val="en-US"/>
        </w:rPr>
        <w:t>Who will be the end users?</w:t>
      </w:r>
      <w:r w:rsidR="00713F78" w:rsidRPr="00DD740C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173E569E" w14:textId="77777777" w:rsidR="00A62F7D" w:rsidRPr="00DD740C" w:rsidRDefault="00A62F7D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 xml:space="preserve">What are the </w:t>
      </w:r>
      <w:r w:rsidR="00926D95" w:rsidRPr="00DD740C">
        <w:rPr>
          <w:rFonts w:ascii="Century Gothic" w:hAnsi="Century Gothic" w:cs="Tahoma"/>
          <w:sz w:val="24"/>
          <w:szCs w:val="24"/>
        </w:rPr>
        <w:t>client’s</w:t>
      </w:r>
      <w:r w:rsidRPr="00DD740C">
        <w:rPr>
          <w:rFonts w:ascii="Century Gothic" w:hAnsi="Century Gothic" w:cs="Tahoma"/>
          <w:sz w:val="24"/>
          <w:szCs w:val="24"/>
        </w:rPr>
        <w:t xml:space="preserve"> specifications?</w:t>
      </w:r>
    </w:p>
    <w:p w14:paraId="4D8DB86D" w14:textId="3B14ED0C" w:rsidR="00AF7DEE" w:rsidRPr="00DD740C" w:rsidRDefault="00926D95" w:rsidP="00E25594">
      <w:pPr>
        <w:widowControl w:val="0"/>
        <w:numPr>
          <w:ilvl w:val="0"/>
          <w:numId w:val="1"/>
        </w:numPr>
        <w:tabs>
          <w:tab w:val="left" w:pos="714"/>
        </w:tabs>
        <w:spacing w:before="80" w:after="80"/>
        <w:ind w:left="1434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hAnsi="Century Gothic" w:cs="Tahoma"/>
          <w:sz w:val="24"/>
          <w:szCs w:val="24"/>
        </w:rPr>
        <w:t>Identify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and describe 3 </w:t>
      </w:r>
      <w:r w:rsidRPr="00DD740C">
        <w:rPr>
          <w:rFonts w:ascii="Century Gothic" w:hAnsi="Century Gothic" w:cs="Tahoma"/>
          <w:sz w:val="24"/>
          <w:szCs w:val="24"/>
        </w:rPr>
        <w:t>relevant</w:t>
      </w:r>
      <w:r w:rsidR="00AF7DEE" w:rsidRPr="00DD740C">
        <w:rPr>
          <w:rFonts w:ascii="Century Gothic" w:hAnsi="Century Gothic" w:cs="Tahoma"/>
          <w:sz w:val="24"/>
          <w:szCs w:val="24"/>
        </w:rPr>
        <w:t xml:space="preserve"> implications</w:t>
      </w:r>
    </w:p>
    <w:p w14:paraId="2CD6C69E" w14:textId="468E6C65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60E14617" w14:textId="77777777" w:rsidR="009376AB" w:rsidRPr="00DD740C" w:rsidRDefault="009376AB" w:rsidP="009376AB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50E8FCF2" w14:textId="77777777" w:rsidR="00A62F7D" w:rsidRPr="00DD740C" w:rsidRDefault="00A62F7D" w:rsidP="00A62F7D">
      <w:pPr>
        <w:widowControl w:val="0"/>
        <w:tabs>
          <w:tab w:val="left" w:pos="714"/>
        </w:tabs>
        <w:spacing w:before="80" w:after="80"/>
        <w:rPr>
          <w:rFonts w:ascii="Century Gothic" w:hAnsi="Century Gothic" w:cs="Tahoma"/>
          <w:sz w:val="24"/>
          <w:szCs w:val="24"/>
        </w:rPr>
      </w:pPr>
    </w:p>
    <w:p w14:paraId="153CB778" w14:textId="77777777" w:rsidR="00A62F7D" w:rsidRPr="00DD740C" w:rsidRDefault="00A62F7D" w:rsidP="00A62F7D">
      <w:pPr>
        <w:pStyle w:val="Title"/>
        <w:rPr>
          <w:rFonts w:ascii="Century Gothic" w:hAnsi="Century Gothic"/>
          <w:b/>
          <w:bCs/>
          <w:sz w:val="26"/>
        </w:rPr>
      </w:pPr>
      <w:r w:rsidRPr="00DD740C">
        <w:rPr>
          <w:rFonts w:ascii="Century Gothic" w:hAnsi="Century Gothic"/>
          <w:b/>
          <w:bCs/>
          <w:lang w:val="en-US"/>
        </w:rPr>
        <w:t>Step T</w:t>
      </w:r>
      <w:r w:rsidRPr="00DD740C">
        <w:rPr>
          <w:rFonts w:ascii="Century Gothic" w:hAnsi="Century Gothic"/>
          <w:b/>
          <w:bCs/>
        </w:rPr>
        <w:t>wo: Define / Trello Board</w:t>
      </w:r>
      <w:r w:rsidR="00AF7DEE" w:rsidRPr="00DD740C">
        <w:rPr>
          <w:rFonts w:ascii="Century Gothic" w:hAnsi="Century Gothic"/>
          <w:b/>
          <w:bCs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(1/2 lesson)</w:t>
      </w:r>
    </w:p>
    <w:p w14:paraId="55572B1E" w14:textId="77777777" w:rsidR="00A62F7D" w:rsidRPr="00DD740C" w:rsidRDefault="00A62F7D" w:rsidP="00A62F7D">
      <w:pPr>
        <w:rPr>
          <w:rFonts w:ascii="Century Gothic" w:hAnsi="Century Gothic"/>
        </w:rPr>
      </w:pPr>
    </w:p>
    <w:p w14:paraId="0C1E0467" w14:textId="77777777" w:rsidR="00A62F7D" w:rsidRPr="00DD740C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Use a Trello Board as your project management tool to help you plan and the development of your program.</w:t>
      </w:r>
    </w:p>
    <w:p w14:paraId="769BA979" w14:textId="44A18F7C" w:rsidR="00A62F7D" w:rsidRDefault="00A62F7D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 w:rsidRPr="00DD740C">
        <w:rPr>
          <w:rFonts w:ascii="Century Gothic" w:hAnsi="Century Gothic"/>
          <w:sz w:val="24"/>
          <w:szCs w:val="24"/>
        </w:rPr>
        <w:t>Break your task into the Design Thinking Steps</w:t>
      </w:r>
    </w:p>
    <w:p w14:paraId="050A4E8F" w14:textId="0B5E953F" w:rsidR="00534298" w:rsidRPr="00DD740C" w:rsidRDefault="00534298" w:rsidP="00A62F7D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Share your Trello Board with Mrs Bennett and place a link in your portfolio.</w:t>
      </w:r>
    </w:p>
    <w:p w14:paraId="4CC180CA" w14:textId="77777777" w:rsidR="00A62F7D" w:rsidRPr="00DD740C" w:rsidRDefault="00A62F7D" w:rsidP="00E25594">
      <w:pPr>
        <w:widowControl w:val="0"/>
        <w:numPr>
          <w:ilvl w:val="0"/>
          <w:numId w:val="20"/>
        </w:numPr>
        <w:spacing w:before="80" w:after="80" w:line="240" w:lineRule="auto"/>
        <w:rPr>
          <w:rFonts w:ascii="Century Gothic" w:hAnsi="Century Gothic" w:cs="Tahoma"/>
          <w:sz w:val="24"/>
          <w:szCs w:val="24"/>
        </w:rPr>
      </w:pPr>
      <w:r w:rsidRPr="00DD740C">
        <w:rPr>
          <w:rFonts w:ascii="Century Gothic" w:eastAsia="Arial" w:hAnsi="Century Gothic" w:cs="Arial"/>
          <w:sz w:val="24"/>
          <w:szCs w:val="24"/>
        </w:rPr>
        <w:t>Decompose your outcome into components and create</w:t>
      </w:r>
      <w:r w:rsidR="002E2A66" w:rsidRPr="00DD740C">
        <w:rPr>
          <w:rFonts w:ascii="Century Gothic" w:eastAsia="Arial" w:hAnsi="Century Gothic" w:cs="Arial"/>
          <w:sz w:val="24"/>
          <w:szCs w:val="24"/>
        </w:rPr>
        <w:t xml:space="preserve"> Trello board t</w:t>
      </w:r>
      <w:r w:rsidRPr="00DD740C">
        <w:rPr>
          <w:rFonts w:ascii="Century Gothic" w:eastAsia="Arial" w:hAnsi="Century Gothic" w:cs="Arial"/>
          <w:sz w:val="24"/>
          <w:szCs w:val="24"/>
        </w:rPr>
        <w:t>asks for each step</w:t>
      </w:r>
    </w:p>
    <w:p w14:paraId="3676ACB6" w14:textId="77777777" w:rsidR="00A62F7D" w:rsidRPr="00DD740C" w:rsidRDefault="00A62F7D" w:rsidP="00A62F7D">
      <w:pPr>
        <w:widowControl w:val="0"/>
        <w:spacing w:before="80" w:after="80" w:line="240" w:lineRule="auto"/>
        <w:rPr>
          <w:rFonts w:ascii="Century Gothic" w:hAnsi="Century Gothic"/>
        </w:rPr>
      </w:pPr>
    </w:p>
    <w:p w14:paraId="01CC881B" w14:textId="2730CF87" w:rsidR="00A62F7D" w:rsidRPr="00DD740C" w:rsidRDefault="00A62F7D" w:rsidP="00A62F7D">
      <w:pPr>
        <w:pStyle w:val="Title"/>
        <w:rPr>
          <w:rFonts w:ascii="Century Gothic" w:hAnsi="Century Gothic"/>
          <w:b/>
          <w:bCs/>
        </w:rPr>
      </w:pPr>
      <w:r w:rsidRPr="00DD740C">
        <w:rPr>
          <w:rFonts w:ascii="Century Gothic" w:hAnsi="Century Gothic"/>
          <w:b/>
          <w:bCs/>
          <w:lang w:val="en-US"/>
        </w:rPr>
        <w:t>Step Three</w:t>
      </w:r>
      <w:r w:rsidRPr="00DD740C">
        <w:rPr>
          <w:rFonts w:ascii="Century Gothic" w:hAnsi="Century Gothic"/>
          <w:b/>
          <w:bCs/>
        </w:rPr>
        <w:t>: Ideate</w:t>
      </w:r>
      <w:r w:rsidR="00AF7DEE" w:rsidRPr="00DD740C">
        <w:rPr>
          <w:rFonts w:ascii="Century Gothic" w:hAnsi="Century Gothic"/>
          <w:b/>
          <w:bCs/>
          <w:sz w:val="34"/>
        </w:rPr>
        <w:t xml:space="preserve"> </w:t>
      </w:r>
      <w:r w:rsidR="00AF7DEE" w:rsidRPr="00DD740C">
        <w:rPr>
          <w:rFonts w:ascii="Century Gothic" w:hAnsi="Century Gothic"/>
          <w:b/>
          <w:bCs/>
          <w:sz w:val="26"/>
        </w:rPr>
        <w:t>(2 lesson</w:t>
      </w:r>
      <w:r w:rsidR="00AB0B80" w:rsidRPr="00DD740C">
        <w:rPr>
          <w:rFonts w:ascii="Century Gothic" w:hAnsi="Century Gothic"/>
          <w:b/>
          <w:bCs/>
          <w:sz w:val="26"/>
        </w:rPr>
        <w:t>s</w:t>
      </w:r>
      <w:r w:rsidR="00AF7DEE" w:rsidRPr="00DD740C">
        <w:rPr>
          <w:rFonts w:ascii="Century Gothic" w:hAnsi="Century Gothic"/>
          <w:b/>
          <w:bCs/>
          <w:sz w:val="26"/>
        </w:rPr>
        <w:t>)</w:t>
      </w:r>
    </w:p>
    <w:p w14:paraId="1E8E19F3" w14:textId="77777777" w:rsidR="00A62F7D" w:rsidRPr="00DD740C" w:rsidRDefault="00A62F7D" w:rsidP="00A62F7D">
      <w:pPr>
        <w:rPr>
          <w:rFonts w:ascii="Century Gothic" w:hAnsi="Century Gothic"/>
        </w:rPr>
      </w:pPr>
    </w:p>
    <w:p w14:paraId="55F3C0A7" w14:textId="22794429" w:rsidR="00A62F7D" w:rsidRDefault="00A62F7D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Ideate</w:t>
      </w:r>
      <w:r w:rsidR="002E2A66" w:rsidRPr="00DD740C">
        <w:rPr>
          <w:rFonts w:ascii="Century Gothic" w:hAnsi="Century Gothic"/>
          <w:sz w:val="24"/>
        </w:rPr>
        <w:t xml:space="preserve"> </w:t>
      </w:r>
      <w:r w:rsidRPr="00DD740C">
        <w:rPr>
          <w:rFonts w:ascii="Century Gothic" w:hAnsi="Century Gothic"/>
          <w:sz w:val="24"/>
        </w:rPr>
        <w:t xml:space="preserve">colour palettes and </w:t>
      </w:r>
      <w:r w:rsidR="002E2A66" w:rsidRPr="00DD740C">
        <w:rPr>
          <w:rFonts w:ascii="Century Gothic" w:hAnsi="Century Gothic"/>
          <w:sz w:val="24"/>
        </w:rPr>
        <w:t xml:space="preserve">3 </w:t>
      </w:r>
      <w:r w:rsidRPr="00DD740C">
        <w:rPr>
          <w:rFonts w:ascii="Century Gothic" w:hAnsi="Century Gothic"/>
          <w:sz w:val="24"/>
        </w:rPr>
        <w:t>font options for your GUI</w:t>
      </w:r>
    </w:p>
    <w:p w14:paraId="2138A5EC" w14:textId="59BD0CD1" w:rsidR="00534298" w:rsidRPr="00DD740C" w:rsidRDefault="00534298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Edit images if required and name them appropriately</w:t>
      </w:r>
    </w:p>
    <w:p w14:paraId="0332BC3C" w14:textId="23CCCE29" w:rsidR="002E2A66" w:rsidRPr="00DD740C" w:rsidRDefault="002E2A66" w:rsidP="00A62F7D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Get </w:t>
      </w:r>
      <w:r w:rsidR="00AB0B80" w:rsidRPr="00DD740C">
        <w:rPr>
          <w:rFonts w:ascii="Century Gothic" w:hAnsi="Century Gothic"/>
          <w:sz w:val="24"/>
        </w:rPr>
        <w:t xml:space="preserve">end </w:t>
      </w:r>
      <w:r w:rsidRPr="00DD740C">
        <w:rPr>
          <w:rFonts w:ascii="Century Gothic" w:hAnsi="Century Gothic"/>
          <w:sz w:val="24"/>
        </w:rPr>
        <w:t>users to vote on their preferred font/colour options</w:t>
      </w:r>
    </w:p>
    <w:p w14:paraId="4367F053" w14:textId="748C6564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Create a high-fidelity wireframe of your GUI, seek feedback from your end users / teacher</w:t>
      </w:r>
    </w:p>
    <w:p w14:paraId="491AB65F" w14:textId="60E653EE" w:rsidR="00AB0B80" w:rsidRPr="00DD740C" w:rsidRDefault="00AB0B80" w:rsidP="00AB0B80">
      <w:pPr>
        <w:pStyle w:val="ListParagraph"/>
        <w:numPr>
          <w:ilvl w:val="0"/>
          <w:numId w:val="21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Makes notes in your Trello board of the suggested changes</w:t>
      </w:r>
    </w:p>
    <w:p w14:paraId="030DCC6C" w14:textId="77777777" w:rsidR="00AB0B80" w:rsidRPr="00DD740C" w:rsidRDefault="00AB0B80" w:rsidP="00AB0B80">
      <w:pPr>
        <w:pStyle w:val="ListParagraph"/>
        <w:rPr>
          <w:rFonts w:ascii="Century Gothic" w:hAnsi="Century Gothic"/>
          <w:sz w:val="24"/>
        </w:rPr>
      </w:pPr>
    </w:p>
    <w:p w14:paraId="4C6BFD0C" w14:textId="77777777" w:rsidR="00043D5F" w:rsidRPr="00DD740C" w:rsidRDefault="00043D5F" w:rsidP="00713F78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b/>
          <w:sz w:val="24"/>
          <w:szCs w:val="24"/>
        </w:rPr>
      </w:pPr>
    </w:p>
    <w:p w14:paraId="65D7987D" w14:textId="1E4A97D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Four</w:t>
      </w:r>
      <w:r w:rsidRPr="00DD740C">
        <w:rPr>
          <w:rFonts w:ascii="Century Gothic" w:eastAsia="Arial" w:hAnsi="Century Gothic"/>
          <w:b/>
        </w:rPr>
        <w:t xml:space="preserve">: </w:t>
      </w:r>
      <w:r w:rsidR="00534298">
        <w:rPr>
          <w:rFonts w:ascii="Century Gothic" w:eastAsia="Arial" w:hAnsi="Century Gothic"/>
          <w:b/>
        </w:rPr>
        <w:t>Site Set Up</w:t>
      </w:r>
      <w:r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  <w:sz w:val="24"/>
        </w:rPr>
        <w:t>(</w:t>
      </w:r>
      <w:r w:rsidR="00AB0B80" w:rsidRPr="00DD740C">
        <w:rPr>
          <w:rFonts w:ascii="Century Gothic" w:eastAsia="Arial" w:hAnsi="Century Gothic"/>
          <w:b/>
          <w:sz w:val="24"/>
        </w:rPr>
        <w:t>1</w:t>
      </w:r>
      <w:r w:rsidR="00534298">
        <w:rPr>
          <w:rFonts w:ascii="Century Gothic" w:eastAsia="Arial" w:hAnsi="Century Gothic"/>
          <w:b/>
          <w:sz w:val="24"/>
        </w:rPr>
        <w:t>/</w:t>
      </w:r>
      <w:r w:rsidR="00AB0B80" w:rsidRPr="00DD740C">
        <w:rPr>
          <w:rFonts w:ascii="Century Gothic" w:eastAsia="Arial" w:hAnsi="Century Gothic"/>
          <w:b/>
          <w:sz w:val="24"/>
        </w:rPr>
        <w:t>2</w:t>
      </w:r>
      <w:r w:rsidR="00AF7DEE" w:rsidRPr="00DD740C">
        <w:rPr>
          <w:rFonts w:ascii="Century Gothic" w:eastAsia="Arial" w:hAnsi="Century Gothic"/>
          <w:b/>
          <w:sz w:val="24"/>
        </w:rPr>
        <w:t xml:space="preserve"> </w:t>
      </w:r>
      <w:r w:rsidR="00534298">
        <w:rPr>
          <w:rFonts w:ascii="Century Gothic" w:eastAsia="Arial" w:hAnsi="Century Gothic"/>
          <w:b/>
          <w:sz w:val="24"/>
        </w:rPr>
        <w:t xml:space="preserve"> </w:t>
      </w:r>
      <w:r w:rsidR="00AF7DEE" w:rsidRPr="00DD740C">
        <w:rPr>
          <w:rFonts w:ascii="Century Gothic" w:eastAsia="Arial" w:hAnsi="Century Gothic"/>
          <w:b/>
          <w:sz w:val="24"/>
        </w:rPr>
        <w:t>lesson</w:t>
      </w:r>
      <w:r w:rsidRPr="00DD740C">
        <w:rPr>
          <w:rFonts w:ascii="Century Gothic" w:eastAsia="Arial" w:hAnsi="Century Gothic"/>
          <w:b/>
          <w:sz w:val="24"/>
        </w:rPr>
        <w:t>)</w:t>
      </w:r>
    </w:p>
    <w:p w14:paraId="1B01F02B" w14:textId="77777777" w:rsidR="00713F78" w:rsidRPr="00DD740C" w:rsidRDefault="00713F78" w:rsidP="00713F78">
      <w:pPr>
        <w:rPr>
          <w:rFonts w:ascii="Century Gothic" w:hAnsi="Century Gothic"/>
        </w:rPr>
      </w:pPr>
    </w:p>
    <w:p w14:paraId="346765A8" w14:textId="77777777" w:rsidR="00A62F7D" w:rsidRPr="00DD740C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Set up your site / images folders</w:t>
      </w:r>
    </w:p>
    <w:p w14:paraId="7DB3B52B" w14:textId="38BC42E1" w:rsidR="00A62F7D" w:rsidRDefault="00A62F7D" w:rsidP="00A62F7D">
      <w:pPr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your HTML/CSS/JS files</w:t>
      </w:r>
    </w:p>
    <w:p w14:paraId="295E7879" w14:textId="28407F6B" w:rsidR="00534298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409B1C9" w14:textId="602668CE" w:rsidR="00534298" w:rsidRPr="00DD740C" w:rsidRDefault="00534298" w:rsidP="00534298">
      <w:pPr>
        <w:pStyle w:val="Title"/>
        <w:rPr>
          <w:rFonts w:ascii="Century Gothic" w:hAnsi="Century Gothic"/>
          <w:b/>
          <w:bCs/>
          <w:sz w:val="2"/>
          <w:szCs w:val="30"/>
        </w:rPr>
      </w:pPr>
      <w:r w:rsidRPr="00DD740C">
        <w:rPr>
          <w:rFonts w:ascii="Century Gothic" w:eastAsia="Arial" w:hAnsi="Century Gothic"/>
          <w:b/>
        </w:rPr>
        <w:t>Step F</w:t>
      </w:r>
      <w:r>
        <w:rPr>
          <w:rFonts w:ascii="Century Gothic" w:eastAsia="Arial" w:hAnsi="Century Gothic"/>
          <w:b/>
        </w:rPr>
        <w:t>ive</w:t>
      </w:r>
      <w:r w:rsidRPr="00DD740C">
        <w:rPr>
          <w:rFonts w:ascii="Century Gothic" w:eastAsia="Arial" w:hAnsi="Century Gothic"/>
          <w:b/>
        </w:rPr>
        <w:t xml:space="preserve">: Prototype / Testing </w:t>
      </w:r>
      <w:r w:rsidRPr="00DD740C">
        <w:rPr>
          <w:rFonts w:ascii="Century Gothic" w:eastAsia="Arial" w:hAnsi="Century Gothic"/>
          <w:b/>
          <w:sz w:val="24"/>
        </w:rPr>
        <w:t>(12 lessons)</w:t>
      </w:r>
    </w:p>
    <w:p w14:paraId="4D64EDF5" w14:textId="77777777" w:rsidR="00534298" w:rsidRPr="00DD740C" w:rsidRDefault="00534298" w:rsidP="00534298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3F29AA0D" w14:textId="77777777" w:rsidR="00A62F7D" w:rsidRPr="00DD740C" w:rsidRDefault="00A62F7D" w:rsidP="00A62F7D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284" w:hanging="284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Begin creating the GUI with a logo and nav bar</w:t>
      </w:r>
      <w:r w:rsidR="002E2A66" w:rsidRPr="00DD740C">
        <w:rPr>
          <w:rFonts w:ascii="Century Gothic" w:eastAsia="Arial" w:hAnsi="Century Gothic" w:cs="Arial"/>
          <w:sz w:val="24"/>
        </w:rPr>
        <w:t xml:space="preserve"> / footer</w:t>
      </w:r>
    </w:p>
    <w:p w14:paraId="3C6D8379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284"/>
        <w:rPr>
          <w:rFonts w:ascii="Century Gothic" w:eastAsia="Arial" w:hAnsi="Century Gothic" w:cs="Arial"/>
          <w:sz w:val="24"/>
        </w:rPr>
      </w:pPr>
    </w:p>
    <w:p w14:paraId="50598F20" w14:textId="77777777" w:rsidR="00A62F7D" w:rsidRPr="00DD740C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 xml:space="preserve">Each time </w:t>
      </w:r>
      <w:proofErr w:type="spellStart"/>
      <w:r w:rsidRPr="00DD740C">
        <w:rPr>
          <w:rFonts w:ascii="Century Gothic" w:eastAsia="Arial" w:hAnsi="Century Gothic" w:cs="Arial"/>
          <w:sz w:val="24"/>
        </w:rPr>
        <w:t>your</w:t>
      </w:r>
      <w:proofErr w:type="spellEnd"/>
      <w:r w:rsidRPr="00DD740C">
        <w:rPr>
          <w:rFonts w:ascii="Century Gothic" w:eastAsia="Arial" w:hAnsi="Century Gothic" w:cs="Arial"/>
          <w:sz w:val="24"/>
        </w:rPr>
        <w:t xml:space="preserve"> writing code you should be  </w:t>
      </w:r>
      <w:r w:rsidRPr="00DD740C">
        <w:rPr>
          <w:rFonts w:ascii="Century Gothic" w:eastAsia="Arial" w:hAnsi="Century Gothic" w:cs="Arial"/>
          <w:b/>
          <w:sz w:val="24"/>
        </w:rPr>
        <w:t>trial multiple components or techniques to determine which one will be best for the overall quality of your outcome.  For example, you might trial the use of pop-up menus, text boxes or radio-buttons to get the same information from the user in a GUI. You might assess their quality in terms of functionality, usability, flexibility, interface aesthetic, etc. for your outcome.</w:t>
      </w:r>
      <w:r w:rsidRPr="00DD740C">
        <w:rPr>
          <w:rFonts w:ascii="Century Gothic" w:eastAsia="Arial" w:hAnsi="Century Gothic" w:cs="Arial"/>
          <w:sz w:val="24"/>
        </w:rPr>
        <w:t xml:space="preserve"> </w:t>
      </w:r>
    </w:p>
    <w:p w14:paraId="16D4941F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1440"/>
        <w:rPr>
          <w:rFonts w:ascii="Century Gothic" w:eastAsia="Arial" w:hAnsi="Century Gothic" w:cs="Arial"/>
          <w:sz w:val="24"/>
        </w:rPr>
      </w:pPr>
    </w:p>
    <w:p w14:paraId="74432666" w14:textId="77777777" w:rsidR="007F050B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t>Create a program that handles expected data first then go about adding in code to handle error message and invalid data</w:t>
      </w:r>
    </w:p>
    <w:p w14:paraId="4F251FA6" w14:textId="77777777" w:rsidR="002E2A66" w:rsidRPr="00DD740C" w:rsidRDefault="002E2A6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5E3C023D" w14:textId="3E6AD993" w:rsidR="004503B6" w:rsidRPr="00DD740C" w:rsidRDefault="004503B6" w:rsidP="004503B6">
      <w:pPr>
        <w:pStyle w:val="ListParagraph"/>
        <w:widowControl w:val="0"/>
        <w:numPr>
          <w:ilvl w:val="0"/>
          <w:numId w:val="2"/>
        </w:numPr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Arial" w:hAnsi="Century Gothic" w:cs="Arial"/>
          <w:sz w:val="24"/>
        </w:rPr>
        <w:lastRenderedPageBreak/>
        <w:t xml:space="preserve">Once your program correctly calculates the output, create your </w:t>
      </w:r>
      <w:r w:rsidR="00534298">
        <w:rPr>
          <w:rFonts w:ascii="Century Gothic" w:eastAsia="Arial" w:hAnsi="Century Gothic" w:cs="Arial"/>
          <w:sz w:val="24"/>
        </w:rPr>
        <w:t>Firebase</w:t>
      </w:r>
      <w:r w:rsidRPr="00DD740C">
        <w:rPr>
          <w:rFonts w:ascii="Century Gothic" w:eastAsia="Arial" w:hAnsi="Century Gothic" w:cs="Arial"/>
          <w:sz w:val="24"/>
        </w:rPr>
        <w:t xml:space="preserve"> project to store the data.</w:t>
      </w:r>
    </w:p>
    <w:p w14:paraId="3F2EBD52" w14:textId="77777777" w:rsidR="004503B6" w:rsidRPr="00DD740C" w:rsidRDefault="004503B6" w:rsidP="002E2A66">
      <w:pPr>
        <w:pStyle w:val="ListParagraph"/>
        <w:widowControl w:val="0"/>
        <w:spacing w:before="80" w:after="80" w:line="240" w:lineRule="auto"/>
        <w:ind w:left="426"/>
        <w:rPr>
          <w:rFonts w:ascii="Century Gothic" w:eastAsia="Arial" w:hAnsi="Century Gothic" w:cs="Arial"/>
          <w:sz w:val="24"/>
        </w:rPr>
      </w:pPr>
    </w:p>
    <w:p w14:paraId="7F21C07C" w14:textId="77777777" w:rsidR="00A62F7D" w:rsidRPr="00534298" w:rsidRDefault="007F050B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 xml:space="preserve">Ensure you are adding </w:t>
      </w:r>
      <w:r w:rsidR="00043D5F" w:rsidRPr="00534298">
        <w:rPr>
          <w:rFonts w:ascii="Century Gothic" w:eastAsia="Arial" w:hAnsi="Century Gothic" w:cs="Arial"/>
          <w:b/>
          <w:bCs/>
          <w:sz w:val="24"/>
        </w:rPr>
        <w:t>descriptive</w:t>
      </w:r>
      <w:r w:rsidR="00A62F7D" w:rsidRPr="00534298">
        <w:rPr>
          <w:rFonts w:ascii="Century Gothic" w:eastAsia="Arial" w:hAnsi="Century Gothic" w:cs="Arial"/>
          <w:b/>
          <w:bCs/>
          <w:sz w:val="24"/>
        </w:rPr>
        <w:t xml:space="preserve"> code comments to each section of code as you </w:t>
      </w:r>
      <w:r w:rsidR="002E2A66" w:rsidRPr="00534298">
        <w:rPr>
          <w:rFonts w:ascii="Century Gothic" w:eastAsia="Arial" w:hAnsi="Century Gothic" w:cs="Arial"/>
          <w:b/>
          <w:bCs/>
          <w:sz w:val="24"/>
        </w:rPr>
        <w:t>code</w:t>
      </w:r>
      <w:r w:rsidRPr="00534298">
        <w:rPr>
          <w:rFonts w:ascii="Century Gothic" w:eastAsia="Arial" w:hAnsi="Century Gothic" w:cs="Arial"/>
          <w:b/>
          <w:bCs/>
          <w:sz w:val="24"/>
        </w:rPr>
        <w:t xml:space="preserve"> (HTML/CSS/JS)</w:t>
      </w:r>
    </w:p>
    <w:p w14:paraId="4CE2631C" w14:textId="77777777" w:rsidR="004503B6" w:rsidRPr="00DD740C" w:rsidRDefault="004503B6" w:rsidP="004503B6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  <w:sz w:val="24"/>
        </w:rPr>
      </w:pPr>
    </w:p>
    <w:p w14:paraId="24011200" w14:textId="77777777" w:rsidR="00A62F7D" w:rsidRPr="00534298" w:rsidRDefault="00A62F7D" w:rsidP="00E25594">
      <w:pPr>
        <w:pStyle w:val="ListParagraph"/>
        <w:widowControl w:val="0"/>
        <w:numPr>
          <w:ilvl w:val="0"/>
          <w:numId w:val="19"/>
        </w:numPr>
        <w:spacing w:before="80" w:after="80" w:line="240" w:lineRule="auto"/>
        <w:ind w:left="360" w:hanging="357"/>
        <w:rPr>
          <w:rFonts w:ascii="Century Gothic" w:eastAsia="Arial" w:hAnsi="Century Gothic" w:cs="Arial"/>
          <w:b/>
          <w:bCs/>
          <w:sz w:val="24"/>
        </w:rPr>
      </w:pPr>
      <w:r w:rsidRPr="00534298">
        <w:rPr>
          <w:rFonts w:ascii="Century Gothic" w:eastAsia="Arial" w:hAnsi="Century Gothic" w:cs="Arial"/>
          <w:b/>
          <w:bCs/>
          <w:sz w:val="24"/>
        </w:rPr>
        <w:t>Clean up your code, validate and save as a new version as you continue to add more complexity to your code. Keeping versions of your html/js files ensures you have something to reference back to.</w:t>
      </w:r>
    </w:p>
    <w:p w14:paraId="581C41E5" w14:textId="77777777" w:rsidR="007F050B" w:rsidRPr="00DD740C" w:rsidRDefault="007F050B" w:rsidP="007F050B">
      <w:pPr>
        <w:widowControl w:val="0"/>
        <w:spacing w:before="80" w:after="80" w:line="240" w:lineRule="auto"/>
        <w:rPr>
          <w:rFonts w:ascii="Century Gothic" w:eastAsia="Arial" w:hAnsi="Century Gothic" w:cs="Arial"/>
        </w:rPr>
      </w:pPr>
    </w:p>
    <w:p w14:paraId="4F18DB5D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360"/>
        <w:rPr>
          <w:rFonts w:ascii="Century Gothic" w:eastAsia="Arial" w:hAnsi="Century Gothic" w:cs="Arial"/>
        </w:rPr>
      </w:pPr>
    </w:p>
    <w:p w14:paraId="07A44B37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44E63AF2" w14:textId="77777777" w:rsidR="00043D5F" w:rsidRPr="00DD740C" w:rsidRDefault="00043D5F" w:rsidP="00043D5F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b/>
          <w:bCs/>
          <w:sz w:val="56"/>
        </w:rPr>
      </w:pPr>
      <w:r w:rsidRPr="00DD740C">
        <w:rPr>
          <w:rFonts w:ascii="Century Gothic" w:eastAsia="Arial" w:hAnsi="Century Gothic" w:cs="Arial"/>
          <w:b/>
          <w:sz w:val="56"/>
        </w:rPr>
        <w:t>Testing Evidence</w:t>
      </w:r>
    </w:p>
    <w:p w14:paraId="4F703812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Arial" w:hAnsi="Century Gothic" w:cs="Arial"/>
          <w:sz w:val="26"/>
        </w:rPr>
      </w:pPr>
    </w:p>
    <w:p w14:paraId="1F23E26F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Arial" w:hAnsi="Century Gothic" w:cs="Arial"/>
          <w:sz w:val="26"/>
        </w:rPr>
        <w:t xml:space="preserve">You need to provide evidence of effectively using the information from testing and trialling to </w:t>
      </w:r>
      <w:r w:rsidRPr="00DD740C">
        <w:rPr>
          <w:rFonts w:ascii="Century Gothic" w:eastAsia="Arial" w:hAnsi="Century Gothic" w:cs="Arial"/>
          <w:b/>
          <w:sz w:val="26"/>
        </w:rPr>
        <w:t>improve the functionality of the outcome</w:t>
      </w:r>
      <w:r w:rsidRPr="00DD740C">
        <w:rPr>
          <w:rFonts w:ascii="Century Gothic" w:eastAsia="Arial" w:hAnsi="Century Gothic" w:cs="Arial"/>
          <w:sz w:val="26"/>
        </w:rPr>
        <w:t xml:space="preserve">.  </w:t>
      </w:r>
      <w:r w:rsidRPr="00DD740C">
        <w:rPr>
          <w:rFonts w:ascii="Century Gothic" w:eastAsia="Times New Roman" w:hAnsi="Century Gothic" w:cs="Arial"/>
          <w:sz w:val="26"/>
        </w:rPr>
        <w:t xml:space="preserve">You may use your project management tools to record and gather evidence of testing, trialling and feedback. </w:t>
      </w:r>
    </w:p>
    <w:p w14:paraId="3EB27246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5ED6B8E0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  <w:r w:rsidRPr="00DD740C">
        <w:rPr>
          <w:rFonts w:ascii="Century Gothic" w:eastAsia="Times New Roman" w:hAnsi="Century Gothic" w:cs="Arial"/>
          <w:sz w:val="26"/>
        </w:rPr>
        <w:t>Alternatively, you could take screen captures, recorded in a simple table showing dates, images and a brief statement identifying the stage of your process. You could also capture the process using screencasts.  Whatever approach you use, be sure to annotate/discuss the changes you have made and why.</w:t>
      </w:r>
    </w:p>
    <w:p w14:paraId="6E7F5438" w14:textId="77777777" w:rsidR="00043D5F" w:rsidRPr="00DD740C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sz w:val="26"/>
        </w:rPr>
      </w:pPr>
    </w:p>
    <w:p w14:paraId="25CEE94C" w14:textId="13D3CC9E" w:rsidR="00043D5F" w:rsidRDefault="00043D5F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 w:rsidRPr="00DD740C">
        <w:rPr>
          <w:rFonts w:ascii="Century Gothic" w:eastAsia="Times New Roman" w:hAnsi="Century Gothic" w:cs="Arial"/>
          <w:b/>
          <w:sz w:val="26"/>
        </w:rPr>
        <w:t>You must comprehensively test your program and document this process.</w:t>
      </w:r>
    </w:p>
    <w:p w14:paraId="3F5D8498" w14:textId="01B481BB" w:rsidR="00534298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</w:p>
    <w:p w14:paraId="04E1937E" w14:textId="01E0F68F" w:rsidR="00534298" w:rsidRPr="00DD740C" w:rsidRDefault="00534298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Arial"/>
          <w:b/>
          <w:sz w:val="26"/>
        </w:rPr>
      </w:pPr>
      <w:r>
        <w:rPr>
          <w:rFonts w:ascii="Century Gothic" w:eastAsia="Times New Roman" w:hAnsi="Century Gothic" w:cs="Arial"/>
          <w:b/>
          <w:sz w:val="26"/>
        </w:rPr>
        <w:t xml:space="preserve">Take daily </w:t>
      </w:r>
      <w:proofErr w:type="spellStart"/>
      <w:r>
        <w:rPr>
          <w:rFonts w:ascii="Century Gothic" w:eastAsia="Times New Roman" w:hAnsi="Century Gothic" w:cs="Arial"/>
          <w:b/>
          <w:sz w:val="26"/>
        </w:rPr>
        <w:t>sceenshots</w:t>
      </w:r>
      <w:proofErr w:type="spellEnd"/>
      <w:r>
        <w:rPr>
          <w:rFonts w:ascii="Century Gothic" w:eastAsia="Times New Roman" w:hAnsi="Century Gothic" w:cs="Arial"/>
          <w:b/>
          <w:sz w:val="26"/>
        </w:rPr>
        <w:t xml:space="preserve"> of your JS/HTML and show what it looks like in browser – the onus is on you to prove authenticity of your code.</w:t>
      </w:r>
    </w:p>
    <w:p w14:paraId="0DD8D351" w14:textId="77777777" w:rsidR="007F050B" w:rsidRPr="00DD740C" w:rsidRDefault="007F050B" w:rsidP="007F050B">
      <w:pPr>
        <w:widowControl w:val="0"/>
        <w:shd w:val="clear" w:color="auto" w:fill="D9D9D9" w:themeFill="background1" w:themeFillShade="D9"/>
        <w:spacing w:before="80" w:after="80" w:line="240" w:lineRule="auto"/>
        <w:jc w:val="center"/>
        <w:rPr>
          <w:rFonts w:ascii="Century Gothic" w:eastAsia="Times New Roman" w:hAnsi="Century Gothic" w:cs="Times New Roman"/>
        </w:rPr>
      </w:pPr>
    </w:p>
    <w:p w14:paraId="522F819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038AB242" w14:textId="77777777" w:rsidR="002E2A66" w:rsidRPr="00DD740C" w:rsidRDefault="002E2A66" w:rsidP="00713F78">
      <w:pPr>
        <w:pStyle w:val="Title"/>
        <w:rPr>
          <w:rFonts w:ascii="Century Gothic" w:eastAsia="Arial" w:hAnsi="Century Gothic"/>
          <w:b/>
        </w:rPr>
      </w:pPr>
    </w:p>
    <w:p w14:paraId="7AE536E2" w14:textId="77777777" w:rsidR="00713F78" w:rsidRPr="00DD740C" w:rsidRDefault="00713F78" w:rsidP="00713F78">
      <w:pPr>
        <w:pStyle w:val="Title"/>
        <w:rPr>
          <w:rFonts w:ascii="Century Gothic" w:hAnsi="Century Gothic"/>
          <w:b/>
          <w:bCs/>
          <w:sz w:val="30"/>
          <w:szCs w:val="30"/>
        </w:rPr>
      </w:pPr>
      <w:r w:rsidRPr="00DD740C">
        <w:rPr>
          <w:rFonts w:ascii="Century Gothic" w:eastAsia="Arial" w:hAnsi="Century Gothic"/>
          <w:b/>
        </w:rPr>
        <w:t xml:space="preserve">Step </w:t>
      </w:r>
      <w:r w:rsidR="00043D5F" w:rsidRPr="00DD740C">
        <w:rPr>
          <w:rFonts w:ascii="Century Gothic" w:eastAsia="Arial" w:hAnsi="Century Gothic"/>
          <w:b/>
        </w:rPr>
        <w:t>Six</w:t>
      </w:r>
      <w:r w:rsidRPr="00DD740C">
        <w:rPr>
          <w:rFonts w:ascii="Century Gothic" w:eastAsia="Arial" w:hAnsi="Century Gothic"/>
          <w:b/>
        </w:rPr>
        <w:t>:</w:t>
      </w:r>
      <w:r w:rsidR="007F050B" w:rsidRPr="00DD740C">
        <w:rPr>
          <w:rFonts w:ascii="Century Gothic" w:eastAsia="Arial" w:hAnsi="Century Gothic"/>
          <w:b/>
        </w:rPr>
        <w:t xml:space="preserve"> </w:t>
      </w:r>
      <w:r w:rsidRPr="00DD740C">
        <w:rPr>
          <w:rFonts w:ascii="Century Gothic" w:eastAsia="Arial" w:hAnsi="Century Gothic"/>
          <w:b/>
        </w:rPr>
        <w:t xml:space="preserve">End User Testing </w:t>
      </w:r>
      <w:r w:rsidRPr="00DD740C">
        <w:rPr>
          <w:rFonts w:ascii="Century Gothic" w:eastAsia="Arial" w:hAnsi="Century Gothic"/>
          <w:b/>
          <w:sz w:val="24"/>
          <w:szCs w:val="24"/>
        </w:rPr>
        <w:t>(</w:t>
      </w:r>
      <w:r w:rsidR="007F050B" w:rsidRPr="00DD740C">
        <w:rPr>
          <w:rFonts w:ascii="Century Gothic" w:eastAsia="Arial" w:hAnsi="Century Gothic"/>
          <w:b/>
          <w:sz w:val="32"/>
          <w:szCs w:val="24"/>
        </w:rPr>
        <w:t>continual</w:t>
      </w:r>
      <w:r w:rsidRPr="00DD740C">
        <w:rPr>
          <w:rFonts w:ascii="Century Gothic" w:eastAsia="Arial" w:hAnsi="Century Gothic"/>
          <w:b/>
          <w:sz w:val="32"/>
          <w:szCs w:val="24"/>
        </w:rPr>
        <w:t>)</w:t>
      </w:r>
    </w:p>
    <w:p w14:paraId="4677830C" w14:textId="77777777" w:rsidR="00713F78" w:rsidRPr="00DD740C" w:rsidRDefault="00713F78" w:rsidP="00713F78">
      <w:pPr>
        <w:pStyle w:val="Title"/>
        <w:rPr>
          <w:rFonts w:ascii="Century Gothic" w:eastAsia="Arial" w:hAnsi="Century Gothic" w:cs="Tahoma"/>
          <w:sz w:val="24"/>
          <w:szCs w:val="24"/>
        </w:rPr>
      </w:pPr>
    </w:p>
    <w:p w14:paraId="71EB4271" w14:textId="6F8ED6B3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When you think your program is working as expected, have a range of people test your </w:t>
      </w:r>
      <w:r w:rsidR="002E2A66" w:rsidRPr="00DD740C">
        <w:rPr>
          <w:rFonts w:ascii="Century Gothic" w:eastAsia="Arial" w:hAnsi="Century Gothic" w:cs="Tahoma"/>
          <w:sz w:val="24"/>
          <w:szCs w:val="24"/>
        </w:rPr>
        <w:t>form</w:t>
      </w:r>
      <w:r w:rsidRPr="00DD740C">
        <w:rPr>
          <w:rFonts w:ascii="Century Gothic" w:eastAsia="Arial" w:hAnsi="Century Gothic" w:cs="Tahoma"/>
          <w:sz w:val="24"/>
          <w:szCs w:val="24"/>
        </w:rPr>
        <w:t xml:space="preserve"> – record this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 xml:space="preserve"> as screen recordings (GUI /split screened with </w:t>
      </w:r>
      <w:r w:rsidR="00534298">
        <w:rPr>
          <w:rFonts w:ascii="Century Gothic" w:eastAsia="Arial" w:hAnsi="Century Gothic" w:cs="Tahoma"/>
          <w:sz w:val="24"/>
          <w:szCs w:val="24"/>
        </w:rPr>
        <w:t>Firebase</w:t>
      </w:r>
      <w:r w:rsidR="008F2819" w:rsidRPr="00DD740C">
        <w:rPr>
          <w:rFonts w:ascii="Century Gothic" w:eastAsia="Arial" w:hAnsi="Century Gothic" w:cs="Tahoma"/>
          <w:sz w:val="24"/>
          <w:szCs w:val="24"/>
        </w:rPr>
        <w:t>)</w:t>
      </w:r>
    </w:p>
    <w:p w14:paraId="6960D625" w14:textId="77777777" w:rsidR="002E2A66" w:rsidRPr="00DD740C" w:rsidRDefault="002E2A66" w:rsidP="002E2A66">
      <w:pPr>
        <w:rPr>
          <w:rFonts w:ascii="Century Gothic" w:hAnsi="Century Gothic"/>
        </w:rPr>
      </w:pPr>
    </w:p>
    <w:p w14:paraId="43043543" w14:textId="77777777" w:rsidR="00043D5F" w:rsidRPr="00DD740C" w:rsidRDefault="00043D5F" w:rsidP="00043D5F">
      <w:pPr>
        <w:pStyle w:val="ListParagraph"/>
        <w:numPr>
          <w:ilvl w:val="0"/>
          <w:numId w:val="4"/>
        </w:numPr>
        <w:tabs>
          <w:tab w:val="left" w:pos="567"/>
          <w:tab w:val="left" w:pos="924"/>
          <w:tab w:val="left" w:pos="1281"/>
          <w:tab w:val="left" w:pos="1639"/>
        </w:tabs>
        <w:spacing w:before="40" w:after="40"/>
        <w:rPr>
          <w:rFonts w:ascii="Century Gothic" w:eastAsia="Arial" w:hAnsi="Century Gothic" w:cs="Arial"/>
          <w:sz w:val="24"/>
          <w:szCs w:val="20"/>
        </w:rPr>
      </w:pPr>
      <w:r w:rsidRPr="00DD740C">
        <w:rPr>
          <w:rFonts w:ascii="Century Gothic" w:eastAsia="Arial" w:hAnsi="Century Gothic" w:cs="Arial"/>
          <w:sz w:val="24"/>
          <w:szCs w:val="20"/>
        </w:rPr>
        <w:t>Have you incorporated user suggestions and feedback to improve the usability, aesthetics, and functionality of the program?</w:t>
      </w:r>
    </w:p>
    <w:p w14:paraId="137C33CB" w14:textId="77777777" w:rsidR="00043D5F" w:rsidRPr="00DD740C" w:rsidRDefault="00043D5F" w:rsidP="00043D5F">
      <w:pPr>
        <w:rPr>
          <w:rFonts w:ascii="Century Gothic" w:hAnsi="Century Gothic"/>
        </w:rPr>
      </w:pPr>
    </w:p>
    <w:p w14:paraId="1EDBAE2B" w14:textId="10FC7FA8" w:rsidR="00713F78" w:rsidRPr="00DD740C" w:rsidRDefault="00713F78" w:rsidP="00713F78">
      <w:pPr>
        <w:pStyle w:val="Title"/>
        <w:numPr>
          <w:ilvl w:val="0"/>
          <w:numId w:val="4"/>
        </w:numPr>
        <w:rPr>
          <w:rFonts w:ascii="Century Gothic" w:eastAsia="Arial" w:hAnsi="Century Gothic" w:cs="Tahoma"/>
          <w:sz w:val="24"/>
          <w:szCs w:val="24"/>
        </w:rPr>
      </w:pPr>
      <w:r w:rsidRPr="00DD740C">
        <w:rPr>
          <w:rFonts w:ascii="Century Gothic" w:eastAsia="Arial" w:hAnsi="Century Gothic" w:cs="Tahoma"/>
          <w:sz w:val="24"/>
          <w:szCs w:val="24"/>
        </w:rPr>
        <w:t xml:space="preserve">Seek </w:t>
      </w:r>
      <w:r w:rsidR="00534298">
        <w:rPr>
          <w:rFonts w:ascii="Century Gothic" w:eastAsia="Arial" w:hAnsi="Century Gothic" w:cs="Tahoma"/>
          <w:sz w:val="24"/>
          <w:szCs w:val="24"/>
        </w:rPr>
        <w:t xml:space="preserve">a second round of </w:t>
      </w:r>
      <w:r w:rsidRPr="00DD740C">
        <w:rPr>
          <w:rFonts w:ascii="Century Gothic" w:eastAsia="Arial" w:hAnsi="Century Gothic" w:cs="Tahoma"/>
          <w:sz w:val="24"/>
          <w:szCs w:val="24"/>
        </w:rPr>
        <w:t>written feedback from your end users</w:t>
      </w:r>
    </w:p>
    <w:p w14:paraId="6CB55CAB" w14:textId="77777777" w:rsidR="00713F78" w:rsidRPr="00DD740C" w:rsidRDefault="00713F78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>If you make changes, screenshot this and explain why.</w:t>
      </w:r>
    </w:p>
    <w:p w14:paraId="04B0FD0B" w14:textId="1784B04A" w:rsidR="004503B6" w:rsidRPr="00DD740C" w:rsidRDefault="004503B6" w:rsidP="00713F78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 w:rsidRPr="00DD740C">
        <w:rPr>
          <w:rFonts w:ascii="Century Gothic" w:hAnsi="Century Gothic"/>
          <w:sz w:val="24"/>
        </w:rPr>
        <w:t xml:space="preserve">Provide videos of your testing your GUI with </w:t>
      </w:r>
      <w:r w:rsidR="008F2819" w:rsidRPr="00DD740C">
        <w:rPr>
          <w:rFonts w:ascii="Century Gothic" w:hAnsi="Century Gothic"/>
          <w:sz w:val="24"/>
        </w:rPr>
        <w:t xml:space="preserve">the provided </w:t>
      </w:r>
      <w:r w:rsidRPr="00DD740C">
        <w:rPr>
          <w:rFonts w:ascii="Century Gothic" w:hAnsi="Century Gothic"/>
          <w:sz w:val="24"/>
        </w:rPr>
        <w:t xml:space="preserve">test cases of data, provide a screenshot of your saved data in </w:t>
      </w:r>
      <w:r w:rsidR="00534298">
        <w:rPr>
          <w:rFonts w:ascii="Century Gothic" w:hAnsi="Century Gothic"/>
          <w:sz w:val="24"/>
        </w:rPr>
        <w:t>Firebase</w:t>
      </w:r>
      <w:r w:rsidRPr="00DD740C">
        <w:rPr>
          <w:rFonts w:ascii="Century Gothic" w:hAnsi="Century Gothic"/>
          <w:sz w:val="24"/>
        </w:rPr>
        <w:t>, proving that it stores it as expected.</w:t>
      </w:r>
    </w:p>
    <w:p w14:paraId="14E83849" w14:textId="77777777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2BC3FF38" w14:textId="41BA0FCC" w:rsidR="007F050B" w:rsidRPr="00DD740C" w:rsidRDefault="007F050B" w:rsidP="007F050B">
      <w:pPr>
        <w:rPr>
          <w:rFonts w:ascii="Century Gothic" w:hAnsi="Century Gothic"/>
          <w:b/>
          <w:sz w:val="54"/>
          <w:szCs w:val="56"/>
        </w:rPr>
      </w:pPr>
      <w:r w:rsidRPr="00DD740C">
        <w:rPr>
          <w:rFonts w:ascii="Century Gothic" w:hAnsi="Century Gothic"/>
          <w:b/>
          <w:sz w:val="54"/>
          <w:szCs w:val="56"/>
        </w:rPr>
        <w:t>Step S</w:t>
      </w:r>
      <w:r w:rsidR="00043D5F" w:rsidRPr="00DD740C">
        <w:rPr>
          <w:rFonts w:ascii="Century Gothic" w:hAnsi="Century Gothic"/>
          <w:b/>
          <w:sz w:val="54"/>
          <w:szCs w:val="56"/>
        </w:rPr>
        <w:t>even</w:t>
      </w:r>
      <w:r w:rsidRPr="00DD740C">
        <w:rPr>
          <w:rFonts w:ascii="Century Gothic" w:hAnsi="Century Gothic"/>
          <w:b/>
          <w:sz w:val="54"/>
          <w:szCs w:val="56"/>
        </w:rPr>
        <w:t>: Addressing the implications</w:t>
      </w:r>
      <w:r w:rsidR="00AF7DEE" w:rsidRPr="00DD740C">
        <w:rPr>
          <w:rFonts w:ascii="Century Gothic" w:hAnsi="Century Gothic"/>
          <w:b/>
          <w:sz w:val="54"/>
          <w:szCs w:val="56"/>
        </w:rPr>
        <w:t xml:space="preserve"> </w:t>
      </w:r>
      <w:r w:rsidR="00AF7DEE" w:rsidRPr="00DD740C">
        <w:rPr>
          <w:rFonts w:ascii="Century Gothic" w:hAnsi="Century Gothic"/>
          <w:b/>
          <w:sz w:val="30"/>
          <w:szCs w:val="56"/>
        </w:rPr>
        <w:t>(</w:t>
      </w:r>
      <w:r w:rsidR="00AB0B80" w:rsidRPr="00DD740C">
        <w:rPr>
          <w:rFonts w:ascii="Century Gothic" w:hAnsi="Century Gothic"/>
          <w:b/>
          <w:sz w:val="30"/>
          <w:szCs w:val="56"/>
        </w:rPr>
        <w:t>2</w:t>
      </w:r>
      <w:r w:rsidR="00AF7DEE" w:rsidRPr="00DD740C">
        <w:rPr>
          <w:rFonts w:ascii="Century Gothic" w:hAnsi="Century Gothic"/>
          <w:b/>
          <w:sz w:val="30"/>
          <w:szCs w:val="56"/>
        </w:rPr>
        <w:t xml:space="preserve"> lesson</w:t>
      </w:r>
      <w:r w:rsidR="00534298">
        <w:rPr>
          <w:rFonts w:ascii="Century Gothic" w:hAnsi="Century Gothic"/>
          <w:b/>
          <w:sz w:val="30"/>
          <w:szCs w:val="56"/>
        </w:rPr>
        <w:t>s</w:t>
      </w:r>
      <w:r w:rsidR="00AF7DEE" w:rsidRPr="00DD740C">
        <w:rPr>
          <w:rFonts w:ascii="Century Gothic" w:hAnsi="Century Gothic"/>
          <w:b/>
          <w:sz w:val="30"/>
          <w:szCs w:val="56"/>
        </w:rPr>
        <w:t>)</w:t>
      </w:r>
    </w:p>
    <w:p w14:paraId="1922D1C0" w14:textId="77777777" w:rsidR="007F050B" w:rsidRPr="00DD740C" w:rsidRDefault="007F050B" w:rsidP="007F050B">
      <w:pPr>
        <w:pStyle w:val="ListParagraph"/>
        <w:rPr>
          <w:rFonts w:ascii="Century Gothic" w:eastAsia="Times New Roman" w:hAnsi="Century Gothic" w:cs="Arial"/>
        </w:rPr>
      </w:pPr>
    </w:p>
    <w:p w14:paraId="67D57463" w14:textId="77777777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Write a final reflection, explain how the information from the planning, testing and trialling of components to develop a high-quality outcome.  </w:t>
      </w:r>
    </w:p>
    <w:p w14:paraId="02DED84E" w14:textId="77777777" w:rsidR="007F050B" w:rsidRPr="00DD740C" w:rsidRDefault="007F050B" w:rsidP="007F050B">
      <w:pPr>
        <w:pStyle w:val="ListParagraph"/>
        <w:widowControl w:val="0"/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</w:p>
    <w:p w14:paraId="3A1CCFC0" w14:textId="77777777" w:rsidR="007F050B" w:rsidRPr="00DD740C" w:rsidRDefault="007F050B" w:rsidP="007F050B">
      <w:pPr>
        <w:pStyle w:val="ListParagraph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Times New Roman" w:hAnsi="Century Gothic" w:cs="Arial"/>
          <w:sz w:val="24"/>
        </w:rPr>
      </w:pPr>
      <w:r w:rsidRPr="00DD740C">
        <w:rPr>
          <w:rFonts w:ascii="Century Gothic" w:eastAsia="Times New Roman" w:hAnsi="Century Gothic" w:cs="Arial"/>
          <w:b/>
          <w:sz w:val="24"/>
        </w:rPr>
        <w:t>Discuss how this information</w:t>
      </w:r>
      <w:r w:rsidRPr="00DD740C">
        <w:rPr>
          <w:rFonts w:ascii="Century Gothic" w:eastAsia="Times New Roman" w:hAnsi="Century Gothic" w:cs="Arial"/>
          <w:sz w:val="24"/>
        </w:rPr>
        <w:t xml:space="preserve"> lead to the development of a high-quality outcome.</w:t>
      </w:r>
    </w:p>
    <w:p w14:paraId="7E5AC10E" w14:textId="2E155A89" w:rsidR="007F050B" w:rsidRPr="00DD740C" w:rsidRDefault="007F050B" w:rsidP="007F050B">
      <w:pPr>
        <w:pStyle w:val="ListParagraph"/>
        <w:widowControl w:val="0"/>
        <w:numPr>
          <w:ilvl w:val="0"/>
          <w:numId w:val="23"/>
        </w:numPr>
        <w:spacing w:before="80" w:after="80" w:line="240" w:lineRule="auto"/>
        <w:ind w:left="709" w:hanging="425"/>
        <w:rPr>
          <w:rFonts w:ascii="Century Gothic" w:eastAsia="Arial" w:hAnsi="Century Gothic" w:cs="Arial"/>
          <w:sz w:val="24"/>
        </w:rPr>
      </w:pPr>
      <w:r w:rsidRPr="00DD740C">
        <w:rPr>
          <w:rFonts w:ascii="Century Gothic" w:eastAsia="Times New Roman" w:hAnsi="Century Gothic" w:cs="Arial"/>
          <w:sz w:val="24"/>
        </w:rPr>
        <w:t xml:space="preserve">This should include evidence of how the </w:t>
      </w:r>
      <w:r w:rsidRPr="00DD740C">
        <w:rPr>
          <w:rFonts w:ascii="Century Gothic" w:eastAsia="Times New Roman" w:hAnsi="Century Gothic" w:cs="Arial"/>
          <w:b/>
          <w:sz w:val="24"/>
        </w:rPr>
        <w:t>outcome addresses relevant implications</w:t>
      </w:r>
    </w:p>
    <w:p w14:paraId="043F1795" w14:textId="51427AAA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E68BA20" w14:textId="12B94CD2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69C4DD0B" w14:textId="4060D726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5E2A92B6" w14:textId="224B3C04" w:rsidR="00AB0B80" w:rsidRPr="00DD740C" w:rsidRDefault="00AB0B80" w:rsidP="00AB0B80">
      <w:pPr>
        <w:widowControl w:val="0"/>
        <w:spacing w:before="80" w:after="80" w:line="240" w:lineRule="auto"/>
        <w:rPr>
          <w:rFonts w:ascii="Century Gothic" w:eastAsia="Arial" w:hAnsi="Century Gothic" w:cs="Arial"/>
          <w:sz w:val="24"/>
        </w:rPr>
      </w:pPr>
    </w:p>
    <w:p w14:paraId="7AAD31CA" w14:textId="76C1AA31" w:rsidR="007F050B" w:rsidRPr="00DD740C" w:rsidRDefault="007F050B" w:rsidP="007F050B">
      <w:pPr>
        <w:rPr>
          <w:rFonts w:ascii="Century Gothic" w:hAnsi="Century Gothic"/>
          <w:sz w:val="24"/>
        </w:rPr>
      </w:pPr>
    </w:p>
    <w:p w14:paraId="7EAB0DC9" w14:textId="033CDF1F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5148488E" w14:textId="77777777" w:rsidR="00AB0B80" w:rsidRPr="00DD740C" w:rsidRDefault="00AB0B80" w:rsidP="007F050B">
      <w:pPr>
        <w:rPr>
          <w:rFonts w:ascii="Century Gothic" w:hAnsi="Century Gothic"/>
          <w:sz w:val="24"/>
        </w:rPr>
      </w:pPr>
    </w:p>
    <w:p w14:paraId="615C0E63" w14:textId="77777777" w:rsidR="00713F78" w:rsidRPr="00DD740C" w:rsidRDefault="00713F78" w:rsidP="00713F78">
      <w:pPr>
        <w:rPr>
          <w:rFonts w:ascii="Century Gothic" w:hAnsi="Century Gothic"/>
        </w:rPr>
      </w:pPr>
    </w:p>
    <w:bookmarkEnd w:id="0"/>
    <w:p w14:paraId="23A0DD7C" w14:textId="77777777" w:rsidR="00E25594" w:rsidRPr="00DD740C" w:rsidRDefault="00E25594">
      <w:pPr>
        <w:rPr>
          <w:rFonts w:ascii="Century Gothic" w:hAnsi="Century Gothic"/>
        </w:rPr>
      </w:pPr>
    </w:p>
    <w:sectPr w:rsidR="00E25594" w:rsidRPr="00DD740C" w:rsidSect="00713F7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F2C5E" w14:textId="77777777" w:rsidR="00FD6040" w:rsidRDefault="00FD6040" w:rsidP="007F050B">
      <w:pPr>
        <w:spacing w:after="0" w:line="240" w:lineRule="auto"/>
      </w:pPr>
      <w:r>
        <w:separator/>
      </w:r>
    </w:p>
  </w:endnote>
  <w:endnote w:type="continuationSeparator" w:id="0">
    <w:p w14:paraId="016BCCE1" w14:textId="77777777" w:rsidR="00FD6040" w:rsidRDefault="00FD6040" w:rsidP="007F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323D" w14:textId="06BCCB66" w:rsidR="00FD6040" w:rsidRDefault="00FD6040">
    <w:pPr>
      <w:pStyle w:val="Footer"/>
      <w:rPr>
        <w:sz w:val="20"/>
        <w:szCs w:val="20"/>
      </w:rPr>
    </w:pPr>
    <w:r>
      <w:rPr>
        <w:rFonts w:ascii="Arial" w:eastAsia="Arial" w:hAnsi="Arial" w:cs="Arial"/>
        <w:sz w:val="20"/>
        <w:szCs w:val="20"/>
      </w:rPr>
      <w:t>3.7 and 3.8 Assessment Task 2020</w:t>
    </w:r>
  </w:p>
  <w:p w14:paraId="680323A7" w14:textId="77777777" w:rsidR="00FD6040" w:rsidRPr="007F050B" w:rsidRDefault="00FD604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FFCCA" w14:textId="77777777" w:rsidR="00FD6040" w:rsidRDefault="00FD6040" w:rsidP="007F050B">
      <w:pPr>
        <w:spacing w:after="0" w:line="240" w:lineRule="auto"/>
      </w:pPr>
      <w:r>
        <w:separator/>
      </w:r>
    </w:p>
  </w:footnote>
  <w:footnote w:type="continuationSeparator" w:id="0">
    <w:p w14:paraId="1E68C41A" w14:textId="77777777" w:rsidR="00FD6040" w:rsidRDefault="00FD6040" w:rsidP="007F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0E8F" w14:textId="72E470B3" w:rsidR="00FD6040" w:rsidRDefault="00FD6040">
    <w:pPr>
      <w:pStyle w:val="Header"/>
      <w:jc w:val="right"/>
    </w:pPr>
    <w:sdt>
      <w:sdtPr>
        <w:id w:val="14460340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207EC2" w14:textId="77777777" w:rsidR="00FD6040" w:rsidRDefault="00FD6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11C"/>
    <w:multiLevelType w:val="hybridMultilevel"/>
    <w:tmpl w:val="3D1CAD04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B56BE"/>
    <w:multiLevelType w:val="hybridMultilevel"/>
    <w:tmpl w:val="F214960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1182662A"/>
    <w:multiLevelType w:val="hybridMultilevel"/>
    <w:tmpl w:val="3EAA7DD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263A"/>
    <w:multiLevelType w:val="hybridMultilevel"/>
    <w:tmpl w:val="63681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3002"/>
    <w:multiLevelType w:val="hybridMultilevel"/>
    <w:tmpl w:val="1378563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C9342D3"/>
    <w:multiLevelType w:val="hybridMultilevel"/>
    <w:tmpl w:val="6A4AFC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F9054B"/>
    <w:multiLevelType w:val="multilevel"/>
    <w:tmpl w:val="65143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E12B85"/>
    <w:multiLevelType w:val="hybridMultilevel"/>
    <w:tmpl w:val="52923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158A"/>
    <w:multiLevelType w:val="hybridMultilevel"/>
    <w:tmpl w:val="24727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23FD"/>
    <w:multiLevelType w:val="hybridMultilevel"/>
    <w:tmpl w:val="A5B0F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775B1"/>
    <w:multiLevelType w:val="hybridMultilevel"/>
    <w:tmpl w:val="C562FB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8A378E"/>
    <w:multiLevelType w:val="hybridMultilevel"/>
    <w:tmpl w:val="1912119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0722C8"/>
    <w:multiLevelType w:val="hybridMultilevel"/>
    <w:tmpl w:val="083AF7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6327"/>
    <w:multiLevelType w:val="hybridMultilevel"/>
    <w:tmpl w:val="1F9ABE98"/>
    <w:lvl w:ilvl="0" w:tplc="1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016D7B"/>
    <w:multiLevelType w:val="hybridMultilevel"/>
    <w:tmpl w:val="A8B0E1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16ED1"/>
    <w:multiLevelType w:val="hybridMultilevel"/>
    <w:tmpl w:val="54AE2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C276B"/>
    <w:multiLevelType w:val="multilevel"/>
    <w:tmpl w:val="F926A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AB6240A"/>
    <w:multiLevelType w:val="hybridMultilevel"/>
    <w:tmpl w:val="7AF44F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111E"/>
    <w:multiLevelType w:val="hybridMultilevel"/>
    <w:tmpl w:val="D97038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A10F9"/>
    <w:multiLevelType w:val="hybridMultilevel"/>
    <w:tmpl w:val="7B748D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B740A"/>
    <w:multiLevelType w:val="hybridMultilevel"/>
    <w:tmpl w:val="13D41830"/>
    <w:lvl w:ilvl="0" w:tplc="A5343C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5AA3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474A7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012A1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42E9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37613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E4248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09C57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12287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6" w15:restartNumberingAfterBreak="0">
    <w:nsid w:val="755F0A65"/>
    <w:multiLevelType w:val="hybridMultilevel"/>
    <w:tmpl w:val="110C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26676"/>
    <w:multiLevelType w:val="multilevel"/>
    <w:tmpl w:val="0B96F602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4"/>
  </w:num>
  <w:num w:numId="5">
    <w:abstractNumId w:val="6"/>
  </w:num>
  <w:num w:numId="6">
    <w:abstractNumId w:val="0"/>
  </w:num>
  <w:num w:numId="7">
    <w:abstractNumId w:val="22"/>
  </w:num>
  <w:num w:numId="8">
    <w:abstractNumId w:val="16"/>
  </w:num>
  <w:num w:numId="9">
    <w:abstractNumId w:val="5"/>
  </w:num>
  <w:num w:numId="10">
    <w:abstractNumId w:val="27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1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9"/>
  </w:num>
  <w:num w:numId="19">
    <w:abstractNumId w:val="8"/>
  </w:num>
  <w:num w:numId="20">
    <w:abstractNumId w:val="3"/>
  </w:num>
  <w:num w:numId="21">
    <w:abstractNumId w:val="23"/>
  </w:num>
  <w:num w:numId="22">
    <w:abstractNumId w:val="20"/>
  </w:num>
  <w:num w:numId="23">
    <w:abstractNumId w:val="18"/>
  </w:num>
  <w:num w:numId="24">
    <w:abstractNumId w:val="11"/>
  </w:num>
  <w:num w:numId="25">
    <w:abstractNumId w:val="13"/>
  </w:num>
  <w:num w:numId="26">
    <w:abstractNumId w:val="26"/>
  </w:num>
  <w:num w:numId="27">
    <w:abstractNumId w:val="25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78"/>
    <w:rsid w:val="00043D5F"/>
    <w:rsid w:val="00054175"/>
    <w:rsid w:val="00060328"/>
    <w:rsid w:val="00126C1F"/>
    <w:rsid w:val="00207598"/>
    <w:rsid w:val="00245368"/>
    <w:rsid w:val="002E2A66"/>
    <w:rsid w:val="004503B6"/>
    <w:rsid w:val="0047785A"/>
    <w:rsid w:val="00534298"/>
    <w:rsid w:val="00585F53"/>
    <w:rsid w:val="005F79C0"/>
    <w:rsid w:val="00713F78"/>
    <w:rsid w:val="0079457C"/>
    <w:rsid w:val="007D5892"/>
    <w:rsid w:val="007F050B"/>
    <w:rsid w:val="007F5BDF"/>
    <w:rsid w:val="00823F6C"/>
    <w:rsid w:val="0083582C"/>
    <w:rsid w:val="008F2819"/>
    <w:rsid w:val="00926D95"/>
    <w:rsid w:val="009376AB"/>
    <w:rsid w:val="00A35040"/>
    <w:rsid w:val="00A62F7D"/>
    <w:rsid w:val="00AB0B80"/>
    <w:rsid w:val="00AF7DEE"/>
    <w:rsid w:val="00B270F6"/>
    <w:rsid w:val="00B62E22"/>
    <w:rsid w:val="00C46E0C"/>
    <w:rsid w:val="00C742E0"/>
    <w:rsid w:val="00CB1842"/>
    <w:rsid w:val="00CB7B20"/>
    <w:rsid w:val="00D91B8A"/>
    <w:rsid w:val="00D92C06"/>
    <w:rsid w:val="00DD740C"/>
    <w:rsid w:val="00E25594"/>
    <w:rsid w:val="00EC28EA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27CD46E"/>
  <w15:chartTrackingRefBased/>
  <w15:docId w15:val="{E9064FA5-3A10-4892-8723-9443EB90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78"/>
  </w:style>
  <w:style w:type="paragraph" w:styleId="Footer">
    <w:name w:val="footer"/>
    <w:basedOn w:val="Normal"/>
    <w:link w:val="FooterChar"/>
    <w:uiPriority w:val="99"/>
    <w:unhideWhenUsed/>
    <w:rsid w:val="0071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78"/>
  </w:style>
  <w:style w:type="paragraph" w:styleId="ListParagraph">
    <w:name w:val="List Paragraph"/>
    <w:basedOn w:val="Normal"/>
    <w:uiPriority w:val="34"/>
    <w:qFormat/>
    <w:rsid w:val="00713F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3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13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rsid w:val="00713F78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1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6D403473</Template>
  <TotalTime>59</TotalTime>
  <Pages>8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Russell Nicholson</cp:lastModifiedBy>
  <cp:revision>4</cp:revision>
  <cp:lastPrinted>2019-08-13T22:40:00Z</cp:lastPrinted>
  <dcterms:created xsi:type="dcterms:W3CDTF">2020-06-03T00:33:00Z</dcterms:created>
  <dcterms:modified xsi:type="dcterms:W3CDTF">2020-06-17T01:25:00Z</dcterms:modified>
</cp:coreProperties>
</file>